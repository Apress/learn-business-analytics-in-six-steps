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759C" w:rsidRDefault="0039759C" w:rsidP="0039759C">
      <w:pPr>
        <w:pStyle w:val="Code"/>
      </w:pPr>
    </w:p>
    <w:p w:rsidR="0039759C" w:rsidRDefault="007D1FAB" w:rsidP="007D1FAB">
      <w:pPr>
        <w:pStyle w:val="Heading5"/>
      </w:pPr>
      <w:r>
        <w:t xml:space="preserve">Case Study 1 </w:t>
      </w:r>
      <w:bookmarkStart w:id="0" w:name="_GoBack"/>
      <w:bookmarkEnd w:id="0"/>
    </w:p>
    <w:p w:rsidR="00764663" w:rsidRDefault="00C033E8" w:rsidP="00C36BFA">
      <w:pPr>
        <w:pStyle w:val="Code"/>
      </w:pPr>
      <w:r>
        <w:t xml:space="preserve">An ITES company </w:t>
      </w:r>
      <w:r w:rsidR="0041217C">
        <w:t xml:space="preserve">wants to understand its data related to </w:t>
      </w:r>
      <w:r>
        <w:t>services requests for customers. These requests are related to particular products that the company manufactures. The requests can be divided into 3 priorities: - Low, Medium and High. Each of these priority levels have a different SLA (Service Level Agreement) for resolution. The data cons</w:t>
      </w:r>
      <w:r w:rsidR="0041217C">
        <w:t>i</w:t>
      </w:r>
      <w:r>
        <w:t xml:space="preserve">sts of the following fields :- </w:t>
      </w:r>
    </w:p>
    <w:p w:rsidR="00C36BFA" w:rsidRPr="00C36BFA" w:rsidRDefault="00C36BFA" w:rsidP="00C36BFA">
      <w:pPr>
        <w:pStyle w:val="Code"/>
      </w:pPr>
      <w:r w:rsidRPr="00C36BFA">
        <w:tab/>
        <w:t xml:space="preserve"> </w:t>
      </w:r>
    </w:p>
    <w:p w:rsidR="00C36BFA" w:rsidRPr="00C36BFA" w:rsidRDefault="00C36BFA" w:rsidP="00C36BFA">
      <w:pPr>
        <w:pStyle w:val="Code"/>
      </w:pPr>
      <w:r>
        <w:t>1</w:t>
      </w:r>
      <w:r>
        <w:tab/>
        <w:t xml:space="preserve">ServiceRequestNo:- </w:t>
      </w:r>
      <w:r w:rsidRPr="00C36BFA">
        <w:t xml:space="preserve">Unique id for each Service request logged on the system </w:t>
      </w:r>
    </w:p>
    <w:p w:rsidR="00C36BFA" w:rsidRPr="00C36BFA" w:rsidRDefault="00C36BFA" w:rsidP="00C36BFA">
      <w:pPr>
        <w:pStyle w:val="Code"/>
      </w:pPr>
      <w:r>
        <w:t>2</w:t>
      </w:r>
      <w:r>
        <w:tab/>
        <w:t xml:space="preserve">ServiceRequestStatus:- </w:t>
      </w:r>
      <w:r w:rsidRPr="00C36BFA">
        <w:t xml:space="preserve">As of date status on the Service request </w:t>
      </w:r>
    </w:p>
    <w:p w:rsidR="00C36BFA" w:rsidRPr="00C36BFA" w:rsidRDefault="00C36BFA" w:rsidP="00C36BFA">
      <w:pPr>
        <w:pStyle w:val="Code"/>
      </w:pPr>
      <w:r>
        <w:t>3</w:t>
      </w:r>
      <w:r>
        <w:tab/>
        <w:t xml:space="preserve">TypeOfEnagagement:- </w:t>
      </w:r>
      <w:r w:rsidRPr="00C36BFA">
        <w:t xml:space="preserve">What type of work is the company doing for the client </w:t>
      </w:r>
    </w:p>
    <w:p w:rsidR="00C36BFA" w:rsidRPr="00C36BFA" w:rsidRDefault="00C36BFA" w:rsidP="00C36BFA">
      <w:pPr>
        <w:pStyle w:val="Code"/>
      </w:pPr>
      <w:r w:rsidRPr="00C36BFA">
        <w:t>4</w:t>
      </w:r>
      <w:r w:rsidRPr="00C36BFA">
        <w:tab/>
        <w:t>Inciden</w:t>
      </w:r>
      <w:r>
        <w:t xml:space="preserve">t/ Problem:- </w:t>
      </w:r>
      <w:r w:rsidRPr="00C36BFA">
        <w:t>Is the Service request a problem?</w:t>
      </w:r>
    </w:p>
    <w:p w:rsidR="00C36BFA" w:rsidRPr="00C36BFA" w:rsidRDefault="00C36BFA" w:rsidP="00C36BFA">
      <w:pPr>
        <w:pStyle w:val="Code"/>
      </w:pPr>
      <w:r>
        <w:t>5</w:t>
      </w:r>
      <w:r>
        <w:tab/>
        <w:t xml:space="preserve">SR Priority:- </w:t>
      </w:r>
      <w:r w:rsidRPr="00C36BFA">
        <w:t>What is the priority level of the Service Request</w:t>
      </w:r>
    </w:p>
    <w:p w:rsidR="00C36BFA" w:rsidRPr="00C36BFA" w:rsidRDefault="00C36BFA" w:rsidP="00C36BFA">
      <w:pPr>
        <w:pStyle w:val="Code"/>
      </w:pPr>
      <w:r>
        <w:t>6</w:t>
      </w:r>
      <w:r>
        <w:tab/>
        <w:t xml:space="preserve">SR Open Date:- </w:t>
      </w:r>
      <w:r w:rsidRPr="00C36BFA">
        <w:t xml:space="preserve">Date on which the Service Request was logged on system </w:t>
      </w:r>
    </w:p>
    <w:p w:rsidR="00C36BFA" w:rsidRPr="00C36BFA" w:rsidRDefault="00C36BFA" w:rsidP="00C36BFA">
      <w:pPr>
        <w:pStyle w:val="Code"/>
      </w:pPr>
      <w:r>
        <w:t>7</w:t>
      </w:r>
      <w:r>
        <w:tab/>
        <w:t xml:space="preserve">SR Close Date:- </w:t>
      </w:r>
      <w:r w:rsidRPr="00C36BFA">
        <w:t xml:space="preserve">Date on which the Service Request was closed on system </w:t>
      </w:r>
    </w:p>
    <w:p w:rsidR="00C36BFA" w:rsidRPr="00C36BFA" w:rsidRDefault="00C36BFA" w:rsidP="00C36BFA">
      <w:pPr>
        <w:pStyle w:val="Code"/>
      </w:pPr>
      <w:r w:rsidRPr="00C36BFA">
        <w:t>8</w:t>
      </w:r>
      <w:r w:rsidRPr="00C36BFA">
        <w:tab/>
        <w:t>Product</w:t>
      </w:r>
      <w:r w:rsidRPr="00C36BFA">
        <w:tab/>
      </w:r>
      <w:r>
        <w:t xml:space="preserve">:- </w:t>
      </w:r>
      <w:r w:rsidRPr="00C36BFA">
        <w:t>The name of the product for which the Service Request was raised</w:t>
      </w:r>
    </w:p>
    <w:p w:rsidR="00C36BFA" w:rsidRPr="00C36BFA" w:rsidRDefault="00C36BFA" w:rsidP="00C36BFA">
      <w:pPr>
        <w:pStyle w:val="Code"/>
      </w:pPr>
      <w:r>
        <w:t>9</w:t>
      </w:r>
      <w:r>
        <w:tab/>
        <w:t xml:space="preserve">Geography:- </w:t>
      </w:r>
      <w:r w:rsidRPr="00C36BFA">
        <w:t>The continent in which the client belongs</w:t>
      </w:r>
    </w:p>
    <w:p w:rsidR="00C033E8" w:rsidRDefault="0041217C" w:rsidP="00C36BFA">
      <w:pPr>
        <w:pStyle w:val="Code"/>
      </w:pPr>
      <w:r>
        <w:t>10</w:t>
      </w:r>
      <w:r>
        <w:tab/>
        <w:t>Country</w:t>
      </w:r>
      <w:r w:rsidR="00C36BFA">
        <w:t xml:space="preserve">:- </w:t>
      </w:r>
      <w:r w:rsidR="00C36BFA" w:rsidRPr="00C36BFA">
        <w:t>The country to which the client belongs</w:t>
      </w:r>
    </w:p>
    <w:p w:rsidR="00310AE7" w:rsidRDefault="00310AE7" w:rsidP="00C36BFA">
      <w:pPr>
        <w:pStyle w:val="Code"/>
      </w:pPr>
    </w:p>
    <w:p w:rsidR="0041217C" w:rsidRDefault="00881BB2" w:rsidP="00310AE7">
      <w:pPr>
        <w:pStyle w:val="Code"/>
      </w:pPr>
      <w:r>
        <w:t xml:space="preserve">Clean the data and make it ready for analysis of Resolution time i.e., Time, in number of days ,taken to resolve the Service Request (to be calculated as difference between SR Close Date and SR Open Date.)  </w:t>
      </w:r>
    </w:p>
    <w:p w:rsidR="00E52029" w:rsidRDefault="00E52029" w:rsidP="005C2AC3"/>
    <w:p w:rsidR="00310AE7" w:rsidRDefault="00111B11" w:rsidP="00111B11">
      <w:pPr>
        <w:pStyle w:val="Code"/>
      </w:pPr>
      <w:r>
        <w:t>Let's</w:t>
      </w:r>
      <w:r w:rsidR="00310AE7">
        <w:t xml:space="preserve"> create a Project Plan on the lines of DCOVA&amp;I</w:t>
      </w:r>
    </w:p>
    <w:p w:rsidR="00111B11" w:rsidRDefault="00111B11" w:rsidP="00111B11">
      <w:pPr>
        <w:pStyle w:val="Code"/>
      </w:pPr>
    </w:p>
    <w:p w:rsidR="00310AE7" w:rsidRDefault="00310AE7" w:rsidP="00111B11">
      <w:pPr>
        <w:pStyle w:val="Code"/>
      </w:pPr>
      <w:r>
        <w:t>1. Define the problem :- Clean the data and create a Project Datamart to do Analytics for Resolution Time i.e., Time, in number of days ,taken to resolve the Service Request (to be calculated as difference between SR Close Date and SR Open Date.)</w:t>
      </w:r>
    </w:p>
    <w:p w:rsidR="00111B11" w:rsidRDefault="00111B11" w:rsidP="00111B11">
      <w:pPr>
        <w:pStyle w:val="Code"/>
      </w:pPr>
      <w:r>
        <w:t>1.1. Create the y variable</w:t>
      </w:r>
    </w:p>
    <w:p w:rsidR="00111B11" w:rsidRDefault="00111B11" w:rsidP="00111B11">
      <w:pPr>
        <w:pStyle w:val="Code"/>
      </w:pPr>
    </w:p>
    <w:p w:rsidR="00310AE7" w:rsidRDefault="00310AE7" w:rsidP="00111B11">
      <w:pPr>
        <w:pStyle w:val="Code"/>
      </w:pPr>
      <w:r>
        <w:t xml:space="preserve">2. Colect the relevant </w:t>
      </w:r>
      <w:r w:rsidR="00111B11">
        <w:t>data: -</w:t>
      </w:r>
      <w:r>
        <w:t xml:space="preserve"> The data for the project comes from one file "CaseStudy1.csv"</w:t>
      </w:r>
    </w:p>
    <w:p w:rsidR="00111B11" w:rsidRDefault="00111B11" w:rsidP="00111B11">
      <w:pPr>
        <w:pStyle w:val="Code"/>
      </w:pPr>
    </w:p>
    <w:p w:rsidR="00310AE7" w:rsidRDefault="00111B11" w:rsidP="00111B11">
      <w:pPr>
        <w:pStyle w:val="Code"/>
      </w:pPr>
      <w:r>
        <w:t>3. Organise</w:t>
      </w:r>
      <w:r w:rsidR="00310AE7">
        <w:t xml:space="preserve"> the </w:t>
      </w:r>
      <w:r>
        <w:t>data: -</w:t>
      </w:r>
      <w:r w:rsidR="00310AE7">
        <w:t xml:space="preserve"> Manipulat</w:t>
      </w:r>
      <w:r w:rsidR="0055075A">
        <w:t xml:space="preserve">e data </w:t>
      </w:r>
      <w:r w:rsidR="008C097D">
        <w:t>, create der</w:t>
      </w:r>
      <w:r w:rsidR="00D01429">
        <w:t xml:space="preserve">ived variables thru calculation, Understand missing values </w:t>
      </w:r>
      <w:r w:rsidR="0055075A">
        <w:t xml:space="preserve"> </w:t>
      </w:r>
    </w:p>
    <w:p w:rsidR="00111B11" w:rsidRDefault="00111B11" w:rsidP="00111B11">
      <w:pPr>
        <w:pStyle w:val="Code"/>
      </w:pPr>
    </w:p>
    <w:p w:rsidR="00111B11" w:rsidRDefault="00111B11" w:rsidP="00111B11">
      <w:pPr>
        <w:pStyle w:val="Code"/>
      </w:pPr>
      <w:r>
        <w:t xml:space="preserve">4. Visualise the data :- </w:t>
      </w:r>
    </w:p>
    <w:p w:rsidR="00111B11" w:rsidRDefault="00111B11" w:rsidP="00111B11">
      <w:pPr>
        <w:pStyle w:val="Code"/>
      </w:pPr>
      <w:r>
        <w:t xml:space="preserve">4.1. Univariate analysis of y </w:t>
      </w:r>
    </w:p>
    <w:p w:rsidR="00111B11" w:rsidRDefault="00111B11" w:rsidP="00111B11">
      <w:pPr>
        <w:pStyle w:val="Code"/>
      </w:pPr>
      <w:r>
        <w:t xml:space="preserve">4.2. Multi-variate analysis :- Correlation </w:t>
      </w:r>
    </w:p>
    <w:p w:rsidR="008C097D" w:rsidRDefault="008C097D" w:rsidP="008C097D">
      <w:pPr>
        <w:pStyle w:val="Code"/>
      </w:pPr>
    </w:p>
    <w:p w:rsidR="008C097D" w:rsidRDefault="008C097D" w:rsidP="008C097D">
      <w:pPr>
        <w:pStyle w:val="Code"/>
      </w:pPr>
      <w:r>
        <w:t xml:space="preserve">5. Create the final Project Data mart </w:t>
      </w:r>
    </w:p>
    <w:p w:rsidR="008C097D" w:rsidRDefault="008C097D" w:rsidP="008C097D">
      <w:pPr>
        <w:pStyle w:val="Code"/>
      </w:pPr>
      <w:r>
        <w:t xml:space="preserve">5.1. Drop variables :- </w:t>
      </w:r>
    </w:p>
    <w:p w:rsidR="008C097D" w:rsidRDefault="008C097D" w:rsidP="008C097D">
      <w:pPr>
        <w:pStyle w:val="Code"/>
      </w:pPr>
      <w:r>
        <w:t xml:space="preserve">5.1.1. Variables used to create y </w:t>
      </w:r>
    </w:p>
    <w:p w:rsidR="008C097D" w:rsidRDefault="008C097D" w:rsidP="008C097D">
      <w:pPr>
        <w:pStyle w:val="Code"/>
      </w:pPr>
      <w:r>
        <w:t>5.1.2. Variables which are non-numeric</w:t>
      </w:r>
    </w:p>
    <w:p w:rsidR="00D01429" w:rsidRDefault="008C097D" w:rsidP="00D01429">
      <w:pPr>
        <w:pStyle w:val="Code"/>
      </w:pPr>
      <w:r>
        <w:t xml:space="preserve">5.2. </w:t>
      </w:r>
      <w:r w:rsidR="00D01429">
        <w:t xml:space="preserve">Numeric values :- ServiceRequestStatus, TypeOfEnagagement, Incident/ Problem, </w:t>
      </w:r>
      <w:r w:rsidR="00D01429" w:rsidRPr="00111B11">
        <w:t>SR Priority</w:t>
      </w:r>
      <w:r w:rsidR="00D01429">
        <w:t xml:space="preserve">, Product, Geography, </w:t>
      </w:r>
      <w:r w:rsidR="00D01429" w:rsidRPr="00111B11">
        <w:t>Country</w:t>
      </w:r>
    </w:p>
    <w:p w:rsidR="008C097D" w:rsidRDefault="008C097D" w:rsidP="008C097D">
      <w:pPr>
        <w:pStyle w:val="Code"/>
      </w:pPr>
    </w:p>
    <w:p w:rsidR="008C097D" w:rsidRDefault="008C097D" w:rsidP="008C097D">
      <w:pPr>
        <w:pStyle w:val="Code"/>
      </w:pPr>
    </w:p>
    <w:p w:rsidR="00E52029" w:rsidRDefault="00A56A3F" w:rsidP="003503D4">
      <w:pPr>
        <w:pStyle w:val="Code"/>
      </w:pPr>
      <w:r>
        <w:t>Now execute the above mentioned</w:t>
      </w:r>
      <w:r w:rsidR="00A91205">
        <w:t xml:space="preserve"> steps in SAS </w:t>
      </w:r>
    </w:p>
    <w:p w:rsidR="003D1E76" w:rsidRDefault="003D1E76" w:rsidP="003503D4">
      <w:pPr>
        <w:pStyle w:val="Code"/>
      </w:pPr>
    </w:p>
    <w:p w:rsidR="00220628" w:rsidRDefault="00A91205" w:rsidP="003503D4">
      <w:pPr>
        <w:pStyle w:val="Code"/>
      </w:pPr>
      <w:r>
        <w:t xml:space="preserve">1. Create Libname - </w:t>
      </w:r>
      <w:r w:rsidR="00220628">
        <w:t xml:space="preserve">In SAS on Demand for Academics , the library is pre-set for the course . You can view </w:t>
      </w:r>
      <w:r w:rsidR="00250234">
        <w:t xml:space="preserve">the same in the SAS Studio link. (Hint :- Google is your best friend to find out relevant documents and </w:t>
      </w:r>
      <w:r w:rsidR="00B83F74">
        <w:t xml:space="preserve">DIY - </w:t>
      </w:r>
      <w:r w:rsidR="00250234">
        <w:t>Do It Yourself processes</w:t>
      </w:r>
      <w:r w:rsidR="00B83F74">
        <w:t xml:space="preserve">. SAS has extensive online help. </w:t>
      </w:r>
      <w:r w:rsidR="00250234">
        <w:t>)</w:t>
      </w:r>
    </w:p>
    <w:p w:rsidR="00220628" w:rsidRDefault="00220628" w:rsidP="003503D4">
      <w:pPr>
        <w:pStyle w:val="Code"/>
      </w:pPr>
    </w:p>
    <w:p w:rsidR="001E24BE" w:rsidRDefault="001E24BE" w:rsidP="003503D4">
      <w:pPr>
        <w:pStyle w:val="Code"/>
      </w:pPr>
      <w:r w:rsidRPr="001E24BE">
        <w:t>libname lib1 " /home/subhashini1/my_content "; run;</w:t>
      </w:r>
    </w:p>
    <w:p w:rsidR="00250234" w:rsidRPr="001E24BE" w:rsidRDefault="00250234" w:rsidP="003503D4">
      <w:pPr>
        <w:pStyle w:val="Code"/>
      </w:pPr>
    </w:p>
    <w:p w:rsidR="00A91205" w:rsidRDefault="001E24BE" w:rsidP="003503D4">
      <w:pPr>
        <w:pStyle w:val="Code"/>
      </w:pPr>
      <w:r w:rsidRPr="001E24BE">
        <w:t>PROC CONTENTS data = lib1._ALL_ NODS;run;</w:t>
      </w:r>
    </w:p>
    <w:p w:rsidR="001E24BE" w:rsidRDefault="001E24BE" w:rsidP="001E24BE"/>
    <w:p w:rsidR="001E24BE" w:rsidRDefault="001E24BE" w:rsidP="001E24BE">
      <w:r w:rsidRPr="001E24BE">
        <w:rPr>
          <w:noProof/>
          <w:lang w:val="en-IN" w:eastAsia="en-IN"/>
        </w:rPr>
        <w:drawing>
          <wp:inline distT="0" distB="0" distL="0" distR="0" wp14:anchorId="62A35B8E" wp14:editId="7B449B76">
            <wp:extent cx="2522220" cy="160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8212" cy="1613269"/>
                    </a:xfrm>
                    <a:prstGeom prst="rect">
                      <a:avLst/>
                    </a:prstGeom>
                  </pic:spPr>
                </pic:pic>
              </a:graphicData>
            </a:graphic>
          </wp:inline>
        </w:drawing>
      </w:r>
    </w:p>
    <w:p w:rsidR="00306990" w:rsidRDefault="00306990" w:rsidP="003503D4">
      <w:pPr>
        <w:pStyle w:val="Code"/>
      </w:pPr>
      <w:r>
        <w:t xml:space="preserve">2. </w:t>
      </w:r>
      <w:r w:rsidR="001E24BE">
        <w:t>Import data :-</w:t>
      </w:r>
      <w:r w:rsidR="00250234">
        <w:t xml:space="preserve"> I loaded the </w:t>
      </w:r>
      <w:r w:rsidR="00B83F74">
        <w:t xml:space="preserve">csv </w:t>
      </w:r>
      <w:r w:rsidR="00250234">
        <w:t xml:space="preserve">file into the SAS on Demand cloud directory. </w:t>
      </w:r>
    </w:p>
    <w:p w:rsidR="00B83F74" w:rsidRDefault="00B83F74" w:rsidP="003503D4">
      <w:pPr>
        <w:pStyle w:val="Code"/>
      </w:pPr>
    </w:p>
    <w:p w:rsidR="001E24BE" w:rsidRPr="001E24BE" w:rsidRDefault="001E24BE" w:rsidP="003503D4">
      <w:pPr>
        <w:pStyle w:val="Code"/>
      </w:pPr>
      <w:r w:rsidRPr="001E24BE">
        <w:t>FILENAME REFFILE "/home/subhashini1/my_content/CaseStudy1.csv" TERMSTR=CR;</w:t>
      </w:r>
    </w:p>
    <w:p w:rsidR="001E24BE" w:rsidRPr="001E24BE" w:rsidRDefault="001E24BE" w:rsidP="003503D4">
      <w:pPr>
        <w:pStyle w:val="Code"/>
      </w:pPr>
    </w:p>
    <w:p w:rsidR="001E24BE" w:rsidRPr="001E24BE" w:rsidRDefault="001E24BE" w:rsidP="003503D4">
      <w:pPr>
        <w:pStyle w:val="Code"/>
      </w:pPr>
      <w:r w:rsidRPr="001E24BE">
        <w:t>PROC IMPORT DATAFILE=REFFILE</w:t>
      </w:r>
    </w:p>
    <w:p w:rsidR="001E24BE" w:rsidRPr="001E24BE" w:rsidRDefault="001E24BE" w:rsidP="003503D4">
      <w:pPr>
        <w:pStyle w:val="Code"/>
      </w:pPr>
      <w:r w:rsidRPr="001E24BE">
        <w:tab/>
        <w:t>DBMS=CSV</w:t>
      </w:r>
    </w:p>
    <w:p w:rsidR="001E24BE" w:rsidRPr="001E24BE" w:rsidRDefault="001E24BE" w:rsidP="003503D4">
      <w:pPr>
        <w:pStyle w:val="Code"/>
      </w:pPr>
      <w:r w:rsidRPr="001E24BE">
        <w:tab/>
        <w:t>OUT=WORK.IMPORT;</w:t>
      </w:r>
    </w:p>
    <w:p w:rsidR="001E24BE" w:rsidRPr="001E24BE" w:rsidRDefault="001E24BE" w:rsidP="003503D4">
      <w:pPr>
        <w:pStyle w:val="Code"/>
      </w:pPr>
      <w:r w:rsidRPr="001E24BE">
        <w:tab/>
        <w:t>GETNAMES=YES;</w:t>
      </w:r>
    </w:p>
    <w:p w:rsidR="001E24BE" w:rsidRPr="001E24BE" w:rsidRDefault="001E24BE" w:rsidP="003503D4">
      <w:pPr>
        <w:pStyle w:val="Code"/>
      </w:pPr>
      <w:r w:rsidRPr="001E24BE">
        <w:t>RUN;</w:t>
      </w:r>
    </w:p>
    <w:p w:rsidR="001E24BE" w:rsidRDefault="00B83F74" w:rsidP="00B83F74">
      <w:pPr>
        <w:pStyle w:val="CodeCaption"/>
      </w:pPr>
      <w:r>
        <w:t>Note :- Easier way to import without touching the cloud based server is to use the button driven option - File &gt; Import Data. This will open an Import Wizard thru which you can pull the data into the SAS system from your desktop !!</w:t>
      </w:r>
    </w:p>
    <w:p w:rsidR="00B83F74" w:rsidRDefault="00B83F74" w:rsidP="001E24BE"/>
    <w:p w:rsidR="00B83F74" w:rsidRDefault="00B83F74" w:rsidP="001E24BE">
      <w:r w:rsidRPr="00B83F74">
        <w:rPr>
          <w:noProof/>
          <w:lang w:val="en-IN" w:eastAsia="en-IN"/>
        </w:rPr>
        <w:lastRenderedPageBreak/>
        <w:drawing>
          <wp:inline distT="0" distB="0" distL="0" distR="0" wp14:anchorId="189361DD" wp14:editId="77395C1B">
            <wp:extent cx="2011680" cy="24612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3333" b="20247"/>
                    <a:stretch/>
                  </pic:blipFill>
                  <pic:spPr bwMode="auto">
                    <a:xfrm>
                      <a:off x="0" y="0"/>
                      <a:ext cx="2011680" cy="2461260"/>
                    </a:xfrm>
                    <a:prstGeom prst="rect">
                      <a:avLst/>
                    </a:prstGeom>
                    <a:ln>
                      <a:noFill/>
                    </a:ln>
                    <a:extLst>
                      <a:ext uri="{53640926-AAD7-44D8-BBD7-CCE9431645EC}">
                        <a14:shadowObscured xmlns:a14="http://schemas.microsoft.com/office/drawing/2010/main"/>
                      </a:ext>
                    </a:extLst>
                  </pic:spPr>
                </pic:pic>
              </a:graphicData>
            </a:graphic>
          </wp:inline>
        </w:drawing>
      </w:r>
    </w:p>
    <w:p w:rsidR="00B83F74" w:rsidRDefault="002627D1" w:rsidP="00B83F74">
      <w:pPr>
        <w:pStyle w:val="Code"/>
      </w:pPr>
      <w:r>
        <w:t>Did the file ge</w:t>
      </w:r>
      <w:r w:rsidR="00B83F74">
        <w:t>t loaded ? Is all the Data present? PROC CONTENTS will help us understand.</w:t>
      </w:r>
    </w:p>
    <w:p w:rsidR="002627D1" w:rsidRDefault="002627D1" w:rsidP="00B83F74">
      <w:pPr>
        <w:pStyle w:val="Code"/>
      </w:pPr>
    </w:p>
    <w:p w:rsidR="002627D1" w:rsidRPr="001E24BE" w:rsidRDefault="002627D1" w:rsidP="00B83F74">
      <w:pPr>
        <w:pStyle w:val="Code"/>
      </w:pPr>
    </w:p>
    <w:p w:rsidR="001E24BE" w:rsidRPr="003503D4" w:rsidRDefault="001E24BE" w:rsidP="003503D4">
      <w:pPr>
        <w:pStyle w:val="Code"/>
      </w:pPr>
      <w:r w:rsidRPr="003503D4">
        <w:t>PROC CONTENTS DATA=WORK.IMPORT; RUN;</w:t>
      </w:r>
    </w:p>
    <w:p w:rsidR="001E24BE" w:rsidRDefault="001E24BE" w:rsidP="001E24BE"/>
    <w:p w:rsidR="001E24BE" w:rsidRDefault="001E24BE" w:rsidP="001E24BE">
      <w:r w:rsidRPr="001E24BE">
        <w:rPr>
          <w:noProof/>
          <w:lang w:val="en-IN" w:eastAsia="en-IN"/>
        </w:rPr>
        <w:drawing>
          <wp:inline distT="0" distB="0" distL="0" distR="0" wp14:anchorId="74D3F26C" wp14:editId="6AC37477">
            <wp:extent cx="5486400" cy="1830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30705"/>
                    </a:xfrm>
                    <a:prstGeom prst="rect">
                      <a:avLst/>
                    </a:prstGeom>
                  </pic:spPr>
                </pic:pic>
              </a:graphicData>
            </a:graphic>
          </wp:inline>
        </w:drawing>
      </w:r>
    </w:p>
    <w:p w:rsidR="00A91205" w:rsidRDefault="001E24BE" w:rsidP="005C2AC3">
      <w:r w:rsidRPr="001E24BE">
        <w:rPr>
          <w:noProof/>
          <w:lang w:val="en-IN" w:eastAsia="en-IN"/>
        </w:rPr>
        <w:drawing>
          <wp:inline distT="0" distB="0" distL="0" distR="0" wp14:anchorId="3E9F5805" wp14:editId="6DA11F2B">
            <wp:extent cx="2834640" cy="155135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5583" cy="1551868"/>
                    </a:xfrm>
                    <a:prstGeom prst="rect">
                      <a:avLst/>
                    </a:prstGeom>
                  </pic:spPr>
                </pic:pic>
              </a:graphicData>
            </a:graphic>
          </wp:inline>
        </w:drawing>
      </w:r>
    </w:p>
    <w:p w:rsidR="0041217C" w:rsidRDefault="0036156B" w:rsidP="00825AE5">
      <w:pPr>
        <w:pStyle w:val="Code"/>
      </w:pPr>
      <w:r>
        <w:lastRenderedPageBreak/>
        <w:t>No</w:t>
      </w:r>
      <w:r w:rsidR="00825AE5">
        <w:t>t</w:t>
      </w:r>
      <w:r>
        <w:t xml:space="preserve">e :- Look up the Little SAS Book </w:t>
      </w:r>
      <w:r w:rsidR="00825AE5">
        <w:t xml:space="preserve">for Enterprise Guide (purchase from the SAS website - </w:t>
      </w:r>
      <w:hyperlink r:id="rId15" w:history="1">
        <w:r w:rsidR="00825AE5" w:rsidRPr="00F40F83">
          <w:t>https://www.sas.com/store/prodBK_61861_en.html</w:t>
        </w:r>
      </w:hyperlink>
      <w:r w:rsidR="00825AE5">
        <w:t xml:space="preserve">) . For free help on SAS coding , look up </w:t>
      </w:r>
      <w:hyperlink r:id="rId16" w:history="1">
        <w:r w:rsidR="00825AE5" w:rsidRPr="00F40F83">
          <w:t>http://www.sascommunity.org/wiki/Sasopedia/Topics</w:t>
        </w:r>
      </w:hyperlink>
      <w:r w:rsidR="00825AE5">
        <w:t xml:space="preserve">. </w:t>
      </w:r>
    </w:p>
    <w:p w:rsidR="00825AE5" w:rsidRDefault="00825AE5" w:rsidP="00825AE5">
      <w:pPr>
        <w:pStyle w:val="Code"/>
      </w:pPr>
    </w:p>
    <w:p w:rsidR="00825AE5" w:rsidRDefault="00825AE5" w:rsidP="00825AE5">
      <w:pPr>
        <w:pStyle w:val="Code"/>
      </w:pPr>
    </w:p>
    <w:p w:rsidR="00764663" w:rsidRDefault="00E7625C" w:rsidP="003503D4">
      <w:pPr>
        <w:pStyle w:val="Code"/>
      </w:pPr>
      <w:r>
        <w:t xml:space="preserve">3. Store the SAS dataset back in </w:t>
      </w:r>
      <w:r w:rsidR="002627D1">
        <w:t xml:space="preserve">SAS on Demand </w:t>
      </w:r>
      <w:r>
        <w:t xml:space="preserve">library </w:t>
      </w:r>
    </w:p>
    <w:p w:rsidR="002627D1" w:rsidRDefault="002627D1" w:rsidP="003503D4">
      <w:pPr>
        <w:pStyle w:val="Code"/>
      </w:pPr>
    </w:p>
    <w:p w:rsidR="002627D1" w:rsidRDefault="002627D1" w:rsidP="003503D4">
      <w:pPr>
        <w:pStyle w:val="Code"/>
      </w:pPr>
    </w:p>
    <w:p w:rsidR="0027771C" w:rsidRPr="0027771C" w:rsidRDefault="0027771C" w:rsidP="003503D4">
      <w:pPr>
        <w:pStyle w:val="Code"/>
      </w:pPr>
      <w:r w:rsidRPr="0027771C">
        <w:t>DATA LIB1.CS1;</w:t>
      </w:r>
    </w:p>
    <w:p w:rsidR="0027771C" w:rsidRDefault="0027771C" w:rsidP="003503D4">
      <w:pPr>
        <w:pStyle w:val="Code"/>
      </w:pPr>
      <w:r w:rsidRPr="0027771C">
        <w:t>SET WORK.IMPORT; RUN;</w:t>
      </w:r>
    </w:p>
    <w:p w:rsidR="00E7625C" w:rsidRDefault="00E7625C" w:rsidP="005C2AC3">
      <w:r w:rsidRPr="00E7625C">
        <w:rPr>
          <w:noProof/>
          <w:lang w:val="en-IN" w:eastAsia="en-IN"/>
        </w:rPr>
        <w:drawing>
          <wp:inline distT="0" distB="0" distL="0" distR="0" wp14:anchorId="233F89A8" wp14:editId="0C27B6F1">
            <wp:extent cx="5486400" cy="1634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634490"/>
                    </a:xfrm>
                    <a:prstGeom prst="rect">
                      <a:avLst/>
                    </a:prstGeom>
                  </pic:spPr>
                </pic:pic>
              </a:graphicData>
            </a:graphic>
          </wp:inline>
        </w:drawing>
      </w:r>
    </w:p>
    <w:p w:rsidR="001A5830" w:rsidRDefault="001A5830" w:rsidP="005C2AC3"/>
    <w:p w:rsidR="001A5830" w:rsidRDefault="00B61ADF" w:rsidP="003503D4">
      <w:pPr>
        <w:pStyle w:val="Code"/>
      </w:pPr>
      <w:r>
        <w:t>4. View 5 lines</w:t>
      </w:r>
      <w:r w:rsidR="00485402">
        <w:t xml:space="preserve"> from SAS file CS1 (CaseStudy1)to see how the data looks.</w:t>
      </w:r>
    </w:p>
    <w:p w:rsidR="002627D1" w:rsidRDefault="002627D1" w:rsidP="003503D4">
      <w:pPr>
        <w:pStyle w:val="Code"/>
      </w:pPr>
    </w:p>
    <w:p w:rsidR="002627D1" w:rsidRDefault="002627D1" w:rsidP="003503D4">
      <w:pPr>
        <w:pStyle w:val="Code"/>
      </w:pPr>
    </w:p>
    <w:p w:rsidR="00B61ADF" w:rsidRDefault="00B61ADF" w:rsidP="003503D4">
      <w:pPr>
        <w:pStyle w:val="Code"/>
      </w:pPr>
      <w:r w:rsidRPr="00B61ADF">
        <w:t>PROC PRINT DATA=LIB1.CS1(OBS=5);RUN;</w:t>
      </w:r>
    </w:p>
    <w:p w:rsidR="00B61ADF" w:rsidRDefault="00B61ADF" w:rsidP="005C2AC3"/>
    <w:p w:rsidR="00B61ADF" w:rsidRDefault="00B61ADF" w:rsidP="005C2AC3">
      <w:r w:rsidRPr="00B61ADF">
        <w:rPr>
          <w:noProof/>
          <w:lang w:val="en-IN" w:eastAsia="en-IN"/>
        </w:rPr>
        <w:drawing>
          <wp:inline distT="0" distB="0" distL="0" distR="0" wp14:anchorId="7797A013" wp14:editId="1290335B">
            <wp:extent cx="5486400" cy="21513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151380"/>
                    </a:xfrm>
                    <a:prstGeom prst="rect">
                      <a:avLst/>
                    </a:prstGeom>
                  </pic:spPr>
                </pic:pic>
              </a:graphicData>
            </a:graphic>
          </wp:inline>
        </w:drawing>
      </w:r>
    </w:p>
    <w:p w:rsidR="00E7625C" w:rsidRDefault="00E7625C" w:rsidP="005C2AC3"/>
    <w:p w:rsidR="00C0516E" w:rsidRDefault="00C0516E" w:rsidP="003503D4">
      <w:pPr>
        <w:pStyle w:val="Code"/>
      </w:pPr>
      <w:r w:rsidRPr="003503D4">
        <w:lastRenderedPageBreak/>
        <w:t xml:space="preserve">5. </w:t>
      </w:r>
      <w:r w:rsidR="001E3CE8" w:rsidRPr="003503D4">
        <w:t>W</w:t>
      </w:r>
      <w:r w:rsidR="003D7006" w:rsidRPr="003503D4">
        <w:t>ork on file WORK.IMPORT in the WORK directory . Then save the final, modified dataset in the permanent directory (LIB1)</w:t>
      </w:r>
      <w:r w:rsidR="009019E5" w:rsidRPr="003503D4">
        <w:t xml:space="preserve">. Create copy of </w:t>
      </w:r>
      <w:r w:rsidR="008A24F0" w:rsidRPr="003503D4">
        <w:t xml:space="preserve">file </w:t>
      </w:r>
      <w:r w:rsidR="009019E5" w:rsidRPr="003503D4">
        <w:t>WORK.IMPORT as</w:t>
      </w:r>
      <w:r w:rsidR="008A24F0" w:rsidRPr="003503D4">
        <w:t xml:space="preserve"> WORK.CS1</w:t>
      </w:r>
      <w:r w:rsidR="009019E5" w:rsidRPr="003503D4">
        <w:t>.</w:t>
      </w:r>
    </w:p>
    <w:p w:rsidR="002627D1" w:rsidRDefault="002627D1" w:rsidP="003503D4">
      <w:pPr>
        <w:pStyle w:val="Code"/>
      </w:pPr>
    </w:p>
    <w:p w:rsidR="002627D1" w:rsidRPr="003503D4" w:rsidRDefault="002627D1" w:rsidP="003503D4">
      <w:pPr>
        <w:pStyle w:val="Code"/>
      </w:pPr>
    </w:p>
    <w:p w:rsidR="00D9564D" w:rsidRPr="003503D4" w:rsidRDefault="00D9564D" w:rsidP="003503D4">
      <w:pPr>
        <w:pStyle w:val="Code"/>
      </w:pPr>
      <w:r w:rsidRPr="003503D4">
        <w:t>DATA WORK.CS1;</w:t>
      </w:r>
    </w:p>
    <w:p w:rsidR="009019E5" w:rsidRPr="003503D4" w:rsidRDefault="00D9564D" w:rsidP="003503D4">
      <w:pPr>
        <w:pStyle w:val="Code"/>
      </w:pPr>
      <w:r w:rsidRPr="003503D4">
        <w:t>SET WORK.IMPORT; RUN;</w:t>
      </w:r>
    </w:p>
    <w:p w:rsidR="009019E5" w:rsidRDefault="009019E5" w:rsidP="005C2AC3">
      <w:r w:rsidRPr="009019E5">
        <w:rPr>
          <w:noProof/>
          <w:lang w:val="en-IN" w:eastAsia="en-IN"/>
        </w:rPr>
        <w:drawing>
          <wp:inline distT="0" distB="0" distL="0" distR="0" wp14:anchorId="3E961C15" wp14:editId="43346EDA">
            <wp:extent cx="5486400" cy="1242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42695"/>
                    </a:xfrm>
                    <a:prstGeom prst="rect">
                      <a:avLst/>
                    </a:prstGeom>
                  </pic:spPr>
                </pic:pic>
              </a:graphicData>
            </a:graphic>
          </wp:inline>
        </w:drawing>
      </w:r>
    </w:p>
    <w:p w:rsidR="008A24F0" w:rsidRDefault="008A24F0" w:rsidP="005C2AC3"/>
    <w:p w:rsidR="008A24F0" w:rsidRDefault="008A24F0" w:rsidP="005C2AC3"/>
    <w:p w:rsidR="001E3CE8" w:rsidRDefault="009B25B2" w:rsidP="009B25B2">
      <w:pPr>
        <w:pStyle w:val="Code"/>
      </w:pPr>
      <w:r>
        <w:t>`</w:t>
      </w:r>
      <w:r w:rsidR="00D9564D">
        <w:t xml:space="preserve">6. </w:t>
      </w:r>
      <w:r w:rsidR="005B4AF4">
        <w:t xml:space="preserve">Create y variable </w:t>
      </w:r>
      <w:r w:rsidR="002627D1">
        <w:t xml:space="preserve">of </w:t>
      </w:r>
      <w:r w:rsidR="005B4AF4">
        <w:t>Resolution Time = difference between SR Close Date and SR Open Date.</w:t>
      </w:r>
    </w:p>
    <w:p w:rsidR="002627D1" w:rsidRDefault="002627D1" w:rsidP="009B25B2">
      <w:pPr>
        <w:pStyle w:val="Code"/>
      </w:pPr>
    </w:p>
    <w:p w:rsidR="002627D1" w:rsidRDefault="002627D1" w:rsidP="009B25B2">
      <w:pPr>
        <w:pStyle w:val="Code"/>
      </w:pPr>
    </w:p>
    <w:p w:rsidR="0046209E" w:rsidRPr="0046209E" w:rsidRDefault="0046209E" w:rsidP="009B25B2">
      <w:pPr>
        <w:pStyle w:val="Code"/>
      </w:pPr>
      <w:r w:rsidRPr="0046209E">
        <w:t>VALIDNAME=ANY;</w:t>
      </w:r>
    </w:p>
    <w:p w:rsidR="0046209E" w:rsidRPr="0046209E" w:rsidRDefault="0046209E" w:rsidP="009B25B2">
      <w:pPr>
        <w:pStyle w:val="Code"/>
      </w:pPr>
      <w:r w:rsidRPr="0046209E">
        <w:t>DATA WORK.CS1;</w:t>
      </w:r>
    </w:p>
    <w:p w:rsidR="0046209E" w:rsidRPr="0046209E" w:rsidRDefault="0046209E" w:rsidP="009B25B2">
      <w:pPr>
        <w:pStyle w:val="Code"/>
      </w:pPr>
      <w:r w:rsidRPr="0046209E">
        <w:t>SET WORK.CS1;</w:t>
      </w:r>
    </w:p>
    <w:p w:rsidR="0046209E" w:rsidRPr="0046209E" w:rsidRDefault="0046209E" w:rsidP="009B25B2">
      <w:pPr>
        <w:pStyle w:val="Code"/>
      </w:pPr>
      <w:r w:rsidRPr="0046209E">
        <w:t>RESOLUTIONTIME= 'SR Close Date'n-'SR Open Date'n; RUN;</w:t>
      </w:r>
    </w:p>
    <w:p w:rsidR="0046209E" w:rsidRPr="0046209E" w:rsidRDefault="0046209E" w:rsidP="009B25B2">
      <w:pPr>
        <w:pStyle w:val="Code"/>
      </w:pPr>
    </w:p>
    <w:p w:rsidR="005B4AF4" w:rsidRDefault="0046209E" w:rsidP="009B25B2">
      <w:pPr>
        <w:pStyle w:val="Code"/>
      </w:pPr>
      <w:r w:rsidRPr="0046209E">
        <w:t>PROC PRINT DATA=WORK.CS1(OBS=5);RUN;</w:t>
      </w:r>
    </w:p>
    <w:p w:rsidR="00485402" w:rsidRDefault="00485402" w:rsidP="009B25B2">
      <w:pPr>
        <w:pStyle w:val="Code"/>
      </w:pPr>
    </w:p>
    <w:p w:rsidR="00485402" w:rsidRDefault="00485402" w:rsidP="009B25B2">
      <w:pPr>
        <w:pStyle w:val="Code"/>
      </w:pPr>
    </w:p>
    <w:p w:rsidR="0046209E" w:rsidRDefault="0034657D" w:rsidP="009B25B2">
      <w:pPr>
        <w:pStyle w:val="Code"/>
      </w:pPr>
      <w:r>
        <w:t>Faq :- Why do we use</w:t>
      </w:r>
      <w:r w:rsidRPr="0034657D">
        <w:t xml:space="preserve"> </w:t>
      </w:r>
      <w:r>
        <w:t xml:space="preserve">VALIDNAME=ANY; and  n and with the variable names </w:t>
      </w:r>
      <w:r w:rsidRPr="0046209E">
        <w:t>'SR Close Date'n-'SR Open Date'n</w:t>
      </w:r>
      <w:r>
        <w:t>? Because there are spaces in the variable names which will not be acceptable to SAS . Ideally, during import, any spaces or special characters in variable names should be replaced by under-score (_) in SAS.</w:t>
      </w:r>
    </w:p>
    <w:p w:rsidR="0034657D" w:rsidRDefault="0034657D" w:rsidP="009B25B2">
      <w:pPr>
        <w:pStyle w:val="Code"/>
      </w:pPr>
    </w:p>
    <w:p w:rsidR="00485402" w:rsidRDefault="00485402" w:rsidP="009B25B2">
      <w:pPr>
        <w:pStyle w:val="Code"/>
      </w:pPr>
    </w:p>
    <w:p w:rsidR="0034657D" w:rsidRDefault="0034657D" w:rsidP="009B25B2">
      <w:pPr>
        <w:pStyle w:val="Code"/>
      </w:pPr>
      <w:r>
        <w:t xml:space="preserve">Faq:- How do we know the variable name in the SAS dataset ? We can see the names and type of variable, whether character / date / </w:t>
      </w:r>
      <w:r w:rsidR="005E0054">
        <w:t>numeric,</w:t>
      </w:r>
      <w:r>
        <w:t xml:space="preserve"> in the PROC CONTENTS output.</w:t>
      </w:r>
    </w:p>
    <w:p w:rsidR="00EF0AFC" w:rsidRDefault="00EF0AFC" w:rsidP="009B25B2">
      <w:pPr>
        <w:pStyle w:val="Code"/>
      </w:pPr>
    </w:p>
    <w:p w:rsidR="00B91FEE" w:rsidRDefault="00B91FEE" w:rsidP="00B91FEE">
      <w:pPr>
        <w:pStyle w:val="Code"/>
      </w:pPr>
      <w:r w:rsidRPr="00B91FEE">
        <w:t>7. Understand the distribution of the y variable</w:t>
      </w:r>
    </w:p>
    <w:p w:rsidR="00800247" w:rsidRPr="00B91FEE" w:rsidRDefault="00800247" w:rsidP="00B91FEE">
      <w:pPr>
        <w:pStyle w:val="Code"/>
      </w:pPr>
      <w:r>
        <w:t xml:space="preserve">Choose the </w:t>
      </w:r>
      <w:r w:rsidR="003E01E7">
        <w:t xml:space="preserve">Task Tab &gt; </w:t>
      </w:r>
      <w:r>
        <w:t xml:space="preserve">Describe data tab </w:t>
      </w:r>
      <w:r w:rsidR="003E01E7">
        <w:t xml:space="preserve">and then choose </w:t>
      </w:r>
      <w:r w:rsidR="00EE2EAF">
        <w:t xml:space="preserve">Distribution Analysis. </w:t>
      </w:r>
    </w:p>
    <w:p w:rsidR="00B91FEE" w:rsidRDefault="00B91FEE" w:rsidP="00B91FEE">
      <w:pPr>
        <w:pStyle w:val="Code"/>
      </w:pPr>
    </w:p>
    <w:p w:rsidR="00800247" w:rsidRDefault="00800247" w:rsidP="00B91FEE">
      <w:pPr>
        <w:pStyle w:val="Code"/>
      </w:pPr>
      <w:r>
        <w:rPr>
          <w:lang w:val="en-IN" w:eastAsia="en-IN"/>
        </w:rPr>
        <w:lastRenderedPageBreak/>
        <w:drawing>
          <wp:inline distT="0" distB="0" distL="0" distR="0" wp14:anchorId="07CDC547" wp14:editId="72AFCE41">
            <wp:extent cx="2933700" cy="2049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6528" b="33580"/>
                    <a:stretch/>
                  </pic:blipFill>
                  <pic:spPr bwMode="auto">
                    <a:xfrm>
                      <a:off x="0" y="0"/>
                      <a:ext cx="2933700" cy="2049780"/>
                    </a:xfrm>
                    <a:prstGeom prst="rect">
                      <a:avLst/>
                    </a:prstGeom>
                    <a:ln>
                      <a:noFill/>
                    </a:ln>
                    <a:extLst>
                      <a:ext uri="{53640926-AAD7-44D8-BBD7-CCE9431645EC}">
                        <a14:shadowObscured xmlns:a14="http://schemas.microsoft.com/office/drawing/2010/main"/>
                      </a:ext>
                    </a:extLst>
                  </pic:spPr>
                </pic:pic>
              </a:graphicData>
            </a:graphic>
          </wp:inline>
        </w:drawing>
      </w:r>
    </w:p>
    <w:p w:rsidR="00800247" w:rsidRDefault="00800247" w:rsidP="00B91FEE">
      <w:pPr>
        <w:pStyle w:val="Code"/>
      </w:pPr>
    </w:p>
    <w:p w:rsidR="003E01E7" w:rsidRDefault="003E01E7" w:rsidP="00B91FEE">
      <w:pPr>
        <w:pStyle w:val="Code"/>
      </w:pPr>
    </w:p>
    <w:p w:rsidR="00EE2EAF" w:rsidRDefault="00EE2EAF" w:rsidP="00B91FEE">
      <w:pPr>
        <w:pStyle w:val="Code"/>
      </w:pPr>
    </w:p>
    <w:p w:rsidR="00EE2EAF" w:rsidRDefault="00EE2EAF" w:rsidP="00B91FEE">
      <w:pPr>
        <w:pStyle w:val="Code"/>
      </w:pPr>
    </w:p>
    <w:p w:rsidR="00EE2EAF" w:rsidRDefault="00772B44" w:rsidP="00B91FEE">
      <w:pPr>
        <w:pStyle w:val="Code"/>
      </w:pPr>
      <w:r>
        <w:rPr>
          <w:lang w:val="en-IN" w:eastAsia="en-IN"/>
        </w:rPr>
        <mc:AlternateContent>
          <mc:Choice Requires="wps">
            <w:drawing>
              <wp:anchor distT="0" distB="0" distL="114300" distR="114300" simplePos="0" relativeHeight="251662336" behindDoc="0" locked="0" layoutInCell="1" allowOverlap="1">
                <wp:simplePos x="0" y="0"/>
                <wp:positionH relativeFrom="column">
                  <wp:posOffset>1417320</wp:posOffset>
                </wp:positionH>
                <wp:positionV relativeFrom="paragraph">
                  <wp:posOffset>897255</wp:posOffset>
                </wp:positionV>
                <wp:extent cx="594360" cy="891540"/>
                <wp:effectExtent l="0" t="38100" r="53340" b="22860"/>
                <wp:wrapNone/>
                <wp:docPr id="40" name="Straight Arrow Connector 40"/>
                <wp:cNvGraphicFramePr/>
                <a:graphic xmlns:a="http://schemas.openxmlformats.org/drawingml/2006/main">
                  <a:graphicData uri="http://schemas.microsoft.com/office/word/2010/wordprocessingShape">
                    <wps:wsp>
                      <wps:cNvCnPr/>
                      <wps:spPr>
                        <a:xfrm flipV="1">
                          <a:off x="0" y="0"/>
                          <a:ext cx="594360" cy="89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08097" id="_x0000_t32" coordsize="21600,21600" o:spt="32" o:oned="t" path="m,l21600,21600e" filled="f">
                <v:path arrowok="t" fillok="f" o:connecttype="none"/>
                <o:lock v:ext="edit" shapetype="t"/>
              </v:shapetype>
              <v:shape id="Straight Arrow Connector 40" o:spid="_x0000_s1026" type="#_x0000_t32" style="position:absolute;margin-left:111.6pt;margin-top:70.65pt;width:46.8pt;height:70.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" strokecolor="#4579b8 [3044]">
                <v:stroke endarrow="block"/>
              </v:shape>
            </w:pict>
          </mc:Fallback>
        </mc:AlternateContent>
      </w:r>
      <w:r w:rsidR="00EE2EAF">
        <w:rPr>
          <w:lang w:val="en-IN" w:eastAsia="en-IN"/>
        </w:rPr>
        <w:drawing>
          <wp:inline distT="0" distB="0" distL="0" distR="0" wp14:anchorId="7BB81B38" wp14:editId="7358F4EF">
            <wp:extent cx="3688080" cy="30861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2778"/>
                    <a:stretch/>
                  </pic:blipFill>
                  <pic:spPr bwMode="auto">
                    <a:xfrm>
                      <a:off x="0" y="0"/>
                      <a:ext cx="3688080" cy="3086100"/>
                    </a:xfrm>
                    <a:prstGeom prst="rect">
                      <a:avLst/>
                    </a:prstGeom>
                    <a:ln>
                      <a:noFill/>
                    </a:ln>
                    <a:extLst>
                      <a:ext uri="{53640926-AAD7-44D8-BBD7-CCE9431645EC}">
                        <a14:shadowObscured xmlns:a14="http://schemas.microsoft.com/office/drawing/2010/main"/>
                      </a:ext>
                    </a:extLst>
                  </pic:spPr>
                </pic:pic>
              </a:graphicData>
            </a:graphic>
          </wp:inline>
        </w:drawing>
      </w:r>
    </w:p>
    <w:p w:rsidR="00EE2EAF" w:rsidRDefault="00EE2EAF" w:rsidP="00B91FEE">
      <w:pPr>
        <w:pStyle w:val="Code"/>
      </w:pPr>
    </w:p>
    <w:p w:rsidR="00772B44" w:rsidRDefault="00772B44" w:rsidP="00B91FEE">
      <w:pPr>
        <w:pStyle w:val="Code"/>
      </w:pPr>
    </w:p>
    <w:p w:rsidR="00772B44" w:rsidRDefault="00274ABA" w:rsidP="00B91FEE">
      <w:pPr>
        <w:pStyle w:val="Code"/>
      </w:pPr>
      <w:r>
        <w:rPr>
          <w:lang w:val="en-IN" w:eastAsia="en-IN"/>
        </w:rPr>
        <w:lastRenderedPageBreak/>
        <mc:AlternateContent>
          <mc:Choice Requires="wps">
            <w:drawing>
              <wp:anchor distT="0" distB="0" distL="114300" distR="114300" simplePos="0" relativeHeight="251663360" behindDoc="0" locked="0" layoutInCell="1" allowOverlap="1">
                <wp:simplePos x="0" y="0"/>
                <wp:positionH relativeFrom="column">
                  <wp:posOffset>419100</wp:posOffset>
                </wp:positionH>
                <wp:positionV relativeFrom="paragraph">
                  <wp:posOffset>828675</wp:posOffset>
                </wp:positionV>
                <wp:extent cx="274320" cy="0"/>
                <wp:effectExtent l="0" t="0" r="30480" b="19050"/>
                <wp:wrapNone/>
                <wp:docPr id="42" name="Straight Connector 42"/>
                <wp:cNvGraphicFramePr/>
                <a:graphic xmlns:a="http://schemas.openxmlformats.org/drawingml/2006/main">
                  <a:graphicData uri="http://schemas.microsoft.com/office/word/2010/wordprocessingShape">
                    <wps:wsp>
                      <wps:cNvCnPr/>
                      <wps:spPr>
                        <a:xfrm>
                          <a:off x="0"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2A682" id="Straight Connector 4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3pt,65.25pt" to="54.6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" strokecolor="#4579b8 [3044]"/>
            </w:pict>
          </mc:Fallback>
        </mc:AlternateContent>
      </w:r>
      <w:r>
        <w:rPr>
          <w:lang w:val="en-IN" w:eastAsia="en-IN"/>
        </w:rPr>
        <w:drawing>
          <wp:inline distT="0" distB="0" distL="0" distR="0" wp14:anchorId="3969B1BA" wp14:editId="5FB91358">
            <wp:extent cx="366522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3194"/>
                    <a:stretch/>
                  </pic:blipFill>
                  <pic:spPr bwMode="auto">
                    <a:xfrm>
                      <a:off x="0" y="0"/>
                      <a:ext cx="3665220" cy="3086100"/>
                    </a:xfrm>
                    <a:prstGeom prst="rect">
                      <a:avLst/>
                    </a:prstGeom>
                    <a:ln>
                      <a:noFill/>
                    </a:ln>
                    <a:extLst>
                      <a:ext uri="{53640926-AAD7-44D8-BBD7-CCE9431645EC}">
                        <a14:shadowObscured xmlns:a14="http://schemas.microsoft.com/office/drawing/2010/main"/>
                      </a:ext>
                    </a:extLst>
                  </pic:spPr>
                </pic:pic>
              </a:graphicData>
            </a:graphic>
          </wp:inline>
        </w:drawing>
      </w:r>
    </w:p>
    <w:p w:rsidR="00EE2EAF" w:rsidRDefault="00EE2EAF" w:rsidP="00B91FEE">
      <w:pPr>
        <w:pStyle w:val="Code"/>
      </w:pPr>
    </w:p>
    <w:p w:rsidR="00274ABA" w:rsidRDefault="00274ABA" w:rsidP="00B91FEE">
      <w:pPr>
        <w:pStyle w:val="Code"/>
      </w:pPr>
      <w:r>
        <w:t xml:space="preserve">Choose the Normal Distribution and a Histogram Plot </w:t>
      </w:r>
    </w:p>
    <w:p w:rsidR="00274ABA" w:rsidRDefault="00274ABA" w:rsidP="00B91FEE">
      <w:pPr>
        <w:pStyle w:val="Code"/>
      </w:pPr>
    </w:p>
    <w:p w:rsidR="00274ABA" w:rsidRDefault="00274ABA" w:rsidP="00B91FEE">
      <w:pPr>
        <w:pStyle w:val="Code"/>
      </w:pPr>
      <w:r>
        <w:t xml:space="preserve">Tip :- Click on Preview Code to see the SAS code for the options you have choosed thru the button menu !! </w:t>
      </w:r>
    </w:p>
    <w:p w:rsidR="00274ABA" w:rsidRDefault="00274ABA" w:rsidP="00B91FEE">
      <w:pPr>
        <w:pStyle w:val="Code"/>
      </w:pPr>
    </w:p>
    <w:p w:rsidR="00800247" w:rsidRDefault="00592F23" w:rsidP="00B91FEE">
      <w:pPr>
        <w:pStyle w:val="Code"/>
      </w:pPr>
      <w:r>
        <w:rPr>
          <w:lang w:val="en-IN" w:eastAsia="en-IN"/>
        </w:rPr>
        <w:drawing>
          <wp:inline distT="0" distB="0" distL="0" distR="0" wp14:anchorId="60E3F531" wp14:editId="7998D913">
            <wp:extent cx="5486400" cy="3086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86100"/>
                    </a:xfrm>
                    <a:prstGeom prst="rect">
                      <a:avLst/>
                    </a:prstGeom>
                  </pic:spPr>
                </pic:pic>
              </a:graphicData>
            </a:graphic>
          </wp:inline>
        </w:drawing>
      </w:r>
    </w:p>
    <w:p w:rsidR="00592F23" w:rsidRDefault="00592F23" w:rsidP="00B91FEE">
      <w:pPr>
        <w:pStyle w:val="Code"/>
      </w:pPr>
    </w:p>
    <w:p w:rsidR="00592F23" w:rsidRDefault="00592F23" w:rsidP="00B91FEE">
      <w:pPr>
        <w:pStyle w:val="Code"/>
      </w:pPr>
    </w:p>
    <w:p w:rsidR="00592F23" w:rsidRDefault="00592F23" w:rsidP="00B91FEE">
      <w:pPr>
        <w:pStyle w:val="Code"/>
      </w:pPr>
      <w:r w:rsidRPr="00592F23">
        <w:rPr>
          <w:lang w:val="en-IN" w:eastAsia="en-IN"/>
        </w:rPr>
        <w:drawing>
          <wp:inline distT="0" distB="0" distL="0" distR="0">
            <wp:extent cx="4053840" cy="3040380"/>
            <wp:effectExtent l="0" t="0" r="3810" b="7620"/>
            <wp:docPr id="37" name="Picture 37" descr="im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3840" cy="3040380"/>
                    </a:xfrm>
                    <a:prstGeom prst="rect">
                      <a:avLst/>
                    </a:prstGeom>
                    <a:noFill/>
                    <a:ln>
                      <a:noFill/>
                    </a:ln>
                  </pic:spPr>
                </pic:pic>
              </a:graphicData>
            </a:graphic>
          </wp:inline>
        </w:drawing>
      </w:r>
    </w:p>
    <w:p w:rsidR="00592F23" w:rsidRDefault="00592F23" w:rsidP="00B91FEE">
      <w:pPr>
        <w:pStyle w:val="Code"/>
      </w:pPr>
    </w:p>
    <w:p w:rsidR="00592F23" w:rsidRPr="00B91FEE" w:rsidRDefault="00592F23" w:rsidP="00B91FEE">
      <w:pPr>
        <w:pStyle w:val="Code"/>
      </w:pPr>
      <w:r>
        <w:rPr>
          <w:lang w:val="en-IN" w:eastAsia="en-IN"/>
        </w:rPr>
        <w:drawing>
          <wp:inline distT="0" distB="0" distL="0" distR="0" wp14:anchorId="336375B6" wp14:editId="3F388F65">
            <wp:extent cx="548640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86100"/>
                    </a:xfrm>
                    <a:prstGeom prst="rect">
                      <a:avLst/>
                    </a:prstGeom>
                  </pic:spPr>
                </pic:pic>
              </a:graphicData>
            </a:graphic>
          </wp:inline>
        </w:drawing>
      </w:r>
    </w:p>
    <w:p w:rsidR="00B91FEE" w:rsidRPr="00B91FEE" w:rsidRDefault="00B91FEE" w:rsidP="00B91FEE">
      <w:pPr>
        <w:pStyle w:val="Code"/>
      </w:pPr>
    </w:p>
    <w:p w:rsidR="00B91FEE" w:rsidRDefault="00B91FEE" w:rsidP="00B91FEE">
      <w:pPr>
        <w:pStyle w:val="Code"/>
      </w:pPr>
      <w:r w:rsidRPr="00B91FEE">
        <w:t xml:space="preserve">8. Univariate Analysis of Y variable . What does the descriptive stats say ? </w:t>
      </w:r>
    </w:p>
    <w:p w:rsidR="00FD4F9A" w:rsidRDefault="00FD4F9A" w:rsidP="00B91FEE">
      <w:pPr>
        <w:pStyle w:val="Code"/>
      </w:pPr>
    </w:p>
    <w:p w:rsidR="00FD4F9A" w:rsidRDefault="00FD4F9A" w:rsidP="00B91FEE">
      <w:pPr>
        <w:pStyle w:val="Code"/>
      </w:pPr>
      <w:r>
        <w:t xml:space="preserve">Note :- Use the Proc Unvariate Proceedure to run a similar output in code </w:t>
      </w:r>
    </w:p>
    <w:p w:rsidR="00FD4F9A" w:rsidRDefault="00FD4F9A" w:rsidP="00B91FEE">
      <w:pPr>
        <w:pStyle w:val="Code"/>
      </w:pPr>
    </w:p>
    <w:p w:rsidR="00FD4F9A" w:rsidRPr="00B91FEE" w:rsidRDefault="00AB4315" w:rsidP="00B91FEE">
      <w:pPr>
        <w:pStyle w:val="Code"/>
      </w:pPr>
      <w:r w:rsidRPr="00AB4315">
        <w:rPr>
          <w:lang w:val="en-IN" w:eastAsia="en-IN"/>
        </w:rPr>
        <w:lastRenderedPageBreak/>
        <w:drawing>
          <wp:inline distT="0" distB="0" distL="0" distR="0">
            <wp:extent cx="5486400" cy="56265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626581"/>
                    </a:xfrm>
                    <a:prstGeom prst="rect">
                      <a:avLst/>
                    </a:prstGeom>
                    <a:noFill/>
                    <a:ln>
                      <a:noFill/>
                    </a:ln>
                  </pic:spPr>
                </pic:pic>
              </a:graphicData>
            </a:graphic>
          </wp:inline>
        </w:drawing>
      </w:r>
    </w:p>
    <w:p w:rsidR="00AB4315" w:rsidRDefault="00AB4315" w:rsidP="00B91FEE">
      <w:pPr>
        <w:pStyle w:val="Code"/>
      </w:pPr>
    </w:p>
    <w:p w:rsidR="00AB4315" w:rsidRDefault="00AB4315" w:rsidP="00B91FEE">
      <w:pPr>
        <w:pStyle w:val="Code"/>
      </w:pPr>
    </w:p>
    <w:p w:rsidR="009941C3" w:rsidRDefault="00AB4315" w:rsidP="00B91FEE">
      <w:pPr>
        <w:pStyle w:val="Code"/>
      </w:pPr>
      <w:r>
        <w:t xml:space="preserve">Tip :- Copy paste the outputs from the Results Tab into an Excel sheet . You will find that the </w:t>
      </w:r>
      <w:r w:rsidR="009941C3">
        <w:t xml:space="preserve">format fits perfectly in excel </w:t>
      </w:r>
    </w:p>
    <w:p w:rsidR="009941C3" w:rsidRDefault="009941C3" w:rsidP="00B91FEE">
      <w:pPr>
        <w:pStyle w:val="Code"/>
      </w:pPr>
    </w:p>
    <w:p w:rsidR="009941C3" w:rsidRDefault="009941C3" w:rsidP="00B91FEE">
      <w:pPr>
        <w:pStyle w:val="Code"/>
      </w:pPr>
      <w:r>
        <w:t>Note :- Codes in SAS are not case sensitive . You can write them in Upper or Lower case and it will run with equal effectiveness.</w:t>
      </w:r>
    </w:p>
    <w:p w:rsidR="009941C3" w:rsidRDefault="009941C3" w:rsidP="00B91FEE">
      <w:pPr>
        <w:pStyle w:val="Code"/>
      </w:pPr>
    </w:p>
    <w:p w:rsidR="00B91FEE" w:rsidRPr="00B91FEE" w:rsidRDefault="00B91FEE" w:rsidP="00B91FEE">
      <w:pPr>
        <w:pStyle w:val="Code"/>
      </w:pPr>
      <w:r w:rsidRPr="00B91FEE">
        <w:t xml:space="preserve"> </w:t>
      </w:r>
    </w:p>
    <w:p w:rsidR="00B91FEE" w:rsidRPr="00B91FEE" w:rsidRDefault="00B91FEE" w:rsidP="00B91FEE">
      <w:pPr>
        <w:pStyle w:val="Code"/>
      </w:pPr>
      <w:r w:rsidRPr="00B91FEE">
        <w:t xml:space="preserve">9. Drop the observations with Y missing . </w:t>
      </w:r>
    </w:p>
    <w:p w:rsidR="00B91FEE" w:rsidRPr="00B91FEE" w:rsidRDefault="00B91FEE" w:rsidP="00B91FEE">
      <w:pPr>
        <w:pStyle w:val="Code"/>
      </w:pPr>
    </w:p>
    <w:p w:rsidR="00B77781" w:rsidRPr="00B77781" w:rsidRDefault="00B77781" w:rsidP="00B77781">
      <w:pPr>
        <w:pStyle w:val="Code"/>
      </w:pPr>
      <w:r w:rsidRPr="00B77781">
        <w:t>DATA WORK.CS2;</w:t>
      </w:r>
    </w:p>
    <w:p w:rsidR="00B77781" w:rsidRPr="00B77781" w:rsidRDefault="00B77781" w:rsidP="00B77781">
      <w:pPr>
        <w:pStyle w:val="Code"/>
      </w:pPr>
      <w:r w:rsidRPr="00B77781">
        <w:lastRenderedPageBreak/>
        <w:t>SET WORK.CS1;</w:t>
      </w:r>
    </w:p>
    <w:p w:rsidR="00B91FEE" w:rsidRDefault="00B77781" w:rsidP="00B77781">
      <w:pPr>
        <w:pStyle w:val="Code"/>
      </w:pPr>
      <w:r w:rsidRPr="00B77781">
        <w:t>IF RESOLUTIONTIME &gt;=0; RUN;</w:t>
      </w:r>
    </w:p>
    <w:p w:rsidR="00B77781" w:rsidRDefault="00B77781" w:rsidP="00B77781">
      <w:pPr>
        <w:pStyle w:val="Code"/>
      </w:pPr>
    </w:p>
    <w:p w:rsidR="00B77781" w:rsidRDefault="00B77781" w:rsidP="00B77781">
      <w:pPr>
        <w:pStyle w:val="Code"/>
      </w:pPr>
      <w:r>
        <w:rPr>
          <w:lang w:val="en-IN" w:eastAsia="en-IN"/>
        </w:rPr>
        <mc:AlternateContent>
          <mc:Choice Requires="wps">
            <w:drawing>
              <wp:anchor distT="0" distB="0" distL="114300" distR="114300" simplePos="0" relativeHeight="251664384" behindDoc="0" locked="0" layoutInCell="1" allowOverlap="1">
                <wp:simplePos x="0" y="0"/>
                <wp:positionH relativeFrom="column">
                  <wp:posOffset>2301240</wp:posOffset>
                </wp:positionH>
                <wp:positionV relativeFrom="paragraph">
                  <wp:posOffset>1240790</wp:posOffset>
                </wp:positionV>
                <wp:extent cx="2004060" cy="396240"/>
                <wp:effectExtent l="0" t="0" r="15240" b="22860"/>
                <wp:wrapNone/>
                <wp:docPr id="45" name="Rectangle 45"/>
                <wp:cNvGraphicFramePr/>
                <a:graphic xmlns:a="http://schemas.openxmlformats.org/drawingml/2006/main">
                  <a:graphicData uri="http://schemas.microsoft.com/office/word/2010/wordprocessingShape">
                    <wps:wsp>
                      <wps:cNvSpPr/>
                      <wps:spPr>
                        <a:xfrm>
                          <a:off x="0" y="0"/>
                          <a:ext cx="2004060" cy="39624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DFEC6" id="Rectangle 45" o:spid="_x0000_s1026" style="position:absolute;margin-left:181.2pt;margin-top:97.7pt;width:15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" filled="f" strokecolor="#243f60 [1604]" strokeweight="1pt"/>
            </w:pict>
          </mc:Fallback>
        </mc:AlternateContent>
      </w:r>
      <w:r>
        <w:rPr>
          <w:lang w:val="en-IN" w:eastAsia="en-IN"/>
        </w:rPr>
        <w:drawing>
          <wp:inline distT="0" distB="0" distL="0" distR="0" wp14:anchorId="449225BD" wp14:editId="68D7FFB2">
            <wp:extent cx="5486400"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086100"/>
                    </a:xfrm>
                    <a:prstGeom prst="rect">
                      <a:avLst/>
                    </a:prstGeom>
                  </pic:spPr>
                </pic:pic>
              </a:graphicData>
            </a:graphic>
          </wp:inline>
        </w:drawing>
      </w:r>
    </w:p>
    <w:p w:rsidR="000617DB" w:rsidRDefault="000617DB" w:rsidP="00B77781">
      <w:pPr>
        <w:pStyle w:val="Code"/>
      </w:pPr>
    </w:p>
    <w:p w:rsidR="000617DB" w:rsidRDefault="000617DB" w:rsidP="00B77781">
      <w:pPr>
        <w:pStyle w:val="Code"/>
      </w:pPr>
    </w:p>
    <w:p w:rsidR="009941C3" w:rsidRPr="00B91FEE" w:rsidRDefault="009941C3" w:rsidP="00B91FEE">
      <w:pPr>
        <w:pStyle w:val="Code"/>
      </w:pPr>
    </w:p>
    <w:p w:rsidR="00B91FEE" w:rsidRPr="00B91FEE" w:rsidRDefault="00B91FEE" w:rsidP="00B91FEE">
      <w:pPr>
        <w:pStyle w:val="Code"/>
      </w:pPr>
      <w:r w:rsidRPr="00B91FEE">
        <w:t xml:space="preserve">10. Do some visualisations to understand the data </w:t>
      </w:r>
    </w:p>
    <w:p w:rsidR="00B91FEE" w:rsidRDefault="00B91FEE" w:rsidP="00B91FEE">
      <w:pPr>
        <w:pStyle w:val="Code"/>
      </w:pPr>
    </w:p>
    <w:p w:rsidR="00C73ED7" w:rsidRDefault="00C73ED7" w:rsidP="00B91FEE">
      <w:pPr>
        <w:pStyle w:val="Code"/>
      </w:pPr>
      <w:r>
        <w:t xml:space="preserve">Run Tables from Tasks &gt; Describe &gt; Summary Tables </w:t>
      </w:r>
    </w:p>
    <w:p w:rsidR="00C73ED7" w:rsidRPr="00B91FEE" w:rsidRDefault="00C73ED7" w:rsidP="00B91FEE">
      <w:pPr>
        <w:pStyle w:val="Code"/>
      </w:pPr>
      <w:r>
        <w:rPr>
          <w:lang w:val="en-IN" w:eastAsia="en-IN"/>
        </w:rPr>
        <w:drawing>
          <wp:inline distT="0" distB="0" distL="0" distR="0" wp14:anchorId="03D738D9" wp14:editId="52A5557D">
            <wp:extent cx="3032760" cy="2004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4722" b="35062"/>
                    <a:stretch/>
                  </pic:blipFill>
                  <pic:spPr bwMode="auto">
                    <a:xfrm>
                      <a:off x="0" y="0"/>
                      <a:ext cx="3032760" cy="2004060"/>
                    </a:xfrm>
                    <a:prstGeom prst="rect">
                      <a:avLst/>
                    </a:prstGeom>
                    <a:ln>
                      <a:noFill/>
                    </a:ln>
                    <a:extLst>
                      <a:ext uri="{53640926-AAD7-44D8-BBD7-CCE9431645EC}">
                        <a14:shadowObscured xmlns:a14="http://schemas.microsoft.com/office/drawing/2010/main"/>
                      </a:ext>
                    </a:extLst>
                  </pic:spPr>
                </pic:pic>
              </a:graphicData>
            </a:graphic>
          </wp:inline>
        </w:drawing>
      </w:r>
    </w:p>
    <w:p w:rsidR="00B91FEE" w:rsidRDefault="00B91FEE" w:rsidP="00B91FEE">
      <w:pPr>
        <w:pStyle w:val="Code"/>
      </w:pPr>
    </w:p>
    <w:p w:rsidR="0084731F" w:rsidRDefault="0084731F" w:rsidP="00B91FEE">
      <w:pPr>
        <w:pStyle w:val="Code"/>
      </w:pPr>
    </w:p>
    <w:p w:rsidR="0084731F" w:rsidRDefault="00C73ED7" w:rsidP="00B91FEE">
      <w:pPr>
        <w:pStyle w:val="Code"/>
      </w:pPr>
      <w:r>
        <w:t xml:space="preserve">Run Graphs from </w:t>
      </w:r>
      <w:r w:rsidR="00F72256">
        <w:t xml:space="preserve">Tasks &gt; Graphs </w:t>
      </w:r>
    </w:p>
    <w:p w:rsidR="00F72256" w:rsidRDefault="00F72256" w:rsidP="00B91FEE">
      <w:pPr>
        <w:pStyle w:val="Code"/>
      </w:pPr>
    </w:p>
    <w:p w:rsidR="00F72256" w:rsidRDefault="00F72256" w:rsidP="00B91FEE">
      <w:pPr>
        <w:pStyle w:val="Code"/>
      </w:pPr>
      <w:r>
        <w:rPr>
          <w:lang w:val="en-IN" w:eastAsia="en-IN"/>
        </w:rPr>
        <w:lastRenderedPageBreak/>
        <w:drawing>
          <wp:inline distT="0" distB="0" distL="0" distR="0" wp14:anchorId="398C85D2" wp14:editId="4713A40F">
            <wp:extent cx="2766060" cy="282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9584" b="8395"/>
                    <a:stretch/>
                  </pic:blipFill>
                  <pic:spPr bwMode="auto">
                    <a:xfrm>
                      <a:off x="0" y="0"/>
                      <a:ext cx="2766060" cy="2827020"/>
                    </a:xfrm>
                    <a:prstGeom prst="rect">
                      <a:avLst/>
                    </a:prstGeom>
                    <a:ln>
                      <a:noFill/>
                    </a:ln>
                    <a:extLst>
                      <a:ext uri="{53640926-AAD7-44D8-BBD7-CCE9431645EC}">
                        <a14:shadowObscured xmlns:a14="http://schemas.microsoft.com/office/drawing/2010/main"/>
                      </a:ext>
                    </a:extLst>
                  </pic:spPr>
                </pic:pic>
              </a:graphicData>
            </a:graphic>
          </wp:inline>
        </w:drawing>
      </w:r>
    </w:p>
    <w:p w:rsidR="00F72256" w:rsidRDefault="00F72256" w:rsidP="00B91FEE">
      <w:pPr>
        <w:pStyle w:val="Code"/>
      </w:pPr>
    </w:p>
    <w:p w:rsidR="00F72256" w:rsidRDefault="00CC6BC9" w:rsidP="00B91FEE">
      <w:pPr>
        <w:pStyle w:val="Code"/>
      </w:pPr>
      <w:r>
        <w:t xml:space="preserve">Plot Average Resolution time and count of observations against Service Request Status </w:t>
      </w:r>
    </w:p>
    <w:p w:rsidR="00CC6BC9" w:rsidRDefault="00CC6BC9" w:rsidP="00B91FEE">
      <w:pPr>
        <w:pStyle w:val="Code"/>
      </w:pPr>
      <w:r>
        <w:rPr>
          <w:lang w:val="en-IN" w:eastAsia="en-IN"/>
        </w:rPr>
        <w:drawing>
          <wp:inline distT="0" distB="0" distL="0" distR="0" wp14:anchorId="1F1E51A6" wp14:editId="3BEF0121">
            <wp:extent cx="3139440" cy="90367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689" cy="908068"/>
                    </a:xfrm>
                    <a:prstGeom prst="rect">
                      <a:avLst/>
                    </a:prstGeom>
                  </pic:spPr>
                </pic:pic>
              </a:graphicData>
            </a:graphic>
          </wp:inline>
        </w:drawing>
      </w:r>
    </w:p>
    <w:p w:rsidR="00CC6BC9" w:rsidRDefault="00CC6BC9" w:rsidP="00B91FEE">
      <w:pPr>
        <w:pStyle w:val="Code"/>
      </w:pPr>
    </w:p>
    <w:p w:rsidR="00CC6BC9" w:rsidRDefault="00CC6BC9" w:rsidP="00B91FEE">
      <w:pPr>
        <w:pStyle w:val="Code"/>
      </w:pPr>
      <w:r>
        <w:t xml:space="preserve">Remove the /observations where Status is Closed as it’s an outlier and should not be included in the analysis </w:t>
      </w:r>
    </w:p>
    <w:p w:rsidR="009A4085" w:rsidRPr="009A4085" w:rsidRDefault="009A4085" w:rsidP="009A4085">
      <w:pPr>
        <w:pStyle w:val="Code"/>
      </w:pPr>
    </w:p>
    <w:p w:rsidR="009A4085" w:rsidRPr="009A4085" w:rsidRDefault="009A4085" w:rsidP="009A4085">
      <w:pPr>
        <w:pStyle w:val="Code"/>
      </w:pPr>
      <w:r w:rsidRPr="009A4085">
        <w:t>DATA WORK.CS3;</w:t>
      </w:r>
    </w:p>
    <w:p w:rsidR="009A4085" w:rsidRPr="009A4085" w:rsidRDefault="009A4085" w:rsidP="009A4085">
      <w:pPr>
        <w:pStyle w:val="Code"/>
      </w:pPr>
      <w:r w:rsidRPr="009A4085">
        <w:t>SET WORK.CS2;</w:t>
      </w:r>
    </w:p>
    <w:p w:rsidR="00CC6BC9" w:rsidRDefault="009A4085" w:rsidP="009A4085">
      <w:pPr>
        <w:pStyle w:val="Code"/>
      </w:pPr>
      <w:r w:rsidRPr="009A4085">
        <w:t>IF ServiceRequestStatus='Closed';RUN;</w:t>
      </w:r>
    </w:p>
    <w:p w:rsidR="009A4085" w:rsidRDefault="009A4085" w:rsidP="009A4085">
      <w:pPr>
        <w:pStyle w:val="Code"/>
      </w:pPr>
    </w:p>
    <w:p w:rsidR="009A4085" w:rsidRDefault="00BA05BE" w:rsidP="009A4085">
      <w:pPr>
        <w:pStyle w:val="Code"/>
      </w:pPr>
      <w:r>
        <w:rPr>
          <w:lang w:val="en-IN" w:eastAsia="en-IN"/>
        </w:rPr>
        <w:lastRenderedPageBreak/>
        <mc:AlternateContent>
          <mc:Choice Requires="wps">
            <w:drawing>
              <wp:anchor distT="0" distB="0" distL="114300" distR="114300" simplePos="0" relativeHeight="251665408" behindDoc="0" locked="0" layoutInCell="1" allowOverlap="1">
                <wp:simplePos x="0" y="0"/>
                <wp:positionH relativeFrom="column">
                  <wp:posOffset>1722120</wp:posOffset>
                </wp:positionH>
                <wp:positionV relativeFrom="paragraph">
                  <wp:posOffset>981075</wp:posOffset>
                </wp:positionV>
                <wp:extent cx="1744980" cy="320040"/>
                <wp:effectExtent l="0" t="0" r="26670" b="22860"/>
                <wp:wrapNone/>
                <wp:docPr id="50" name="Rectangle 50"/>
                <wp:cNvGraphicFramePr/>
                <a:graphic xmlns:a="http://schemas.openxmlformats.org/drawingml/2006/main">
                  <a:graphicData uri="http://schemas.microsoft.com/office/word/2010/wordprocessingShape">
                    <wps:wsp>
                      <wps:cNvSpPr/>
                      <wps:spPr>
                        <a:xfrm>
                          <a:off x="0" y="0"/>
                          <a:ext cx="1744980" cy="320040"/>
                        </a:xfrm>
                        <a:prstGeom prst="rect">
                          <a:avLst/>
                        </a:prstGeom>
                        <a:noFill/>
                        <a:ln w="9525">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07EA7" id="Rectangle 50" o:spid="_x0000_s1026" style="position:absolute;margin-left:135.6pt;margin-top:77.25pt;width:137.4pt;height:25.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" filled="f" strokecolor="#243f60 [1604]"/>
            </w:pict>
          </mc:Fallback>
        </mc:AlternateContent>
      </w:r>
      <w:r w:rsidR="009A4085">
        <w:rPr>
          <w:lang w:val="en-IN" w:eastAsia="en-IN"/>
        </w:rPr>
        <w:drawing>
          <wp:inline distT="0" distB="0" distL="0" distR="0" wp14:anchorId="5DFC29BD" wp14:editId="21E8C6CF">
            <wp:extent cx="4137660" cy="23274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6450" cy="2332378"/>
                    </a:xfrm>
                    <a:prstGeom prst="rect">
                      <a:avLst/>
                    </a:prstGeom>
                  </pic:spPr>
                </pic:pic>
              </a:graphicData>
            </a:graphic>
          </wp:inline>
        </w:drawing>
      </w:r>
    </w:p>
    <w:p w:rsidR="00CC6BC9" w:rsidRDefault="00CC6BC9" w:rsidP="00B91FEE">
      <w:pPr>
        <w:pStyle w:val="Code"/>
      </w:pPr>
    </w:p>
    <w:p w:rsidR="00BA05BE" w:rsidRDefault="00BA05BE" w:rsidP="00B91FEE">
      <w:pPr>
        <w:pStyle w:val="Code"/>
      </w:pPr>
    </w:p>
    <w:p w:rsidR="00123E85" w:rsidRDefault="00123E85" w:rsidP="00B91FEE">
      <w:pPr>
        <w:pStyle w:val="Code"/>
      </w:pPr>
      <w:r>
        <w:t>Lets check the spread of Resolution Time over Geography</w:t>
      </w:r>
    </w:p>
    <w:p w:rsidR="00123E85" w:rsidRDefault="00123E85" w:rsidP="00B91FEE">
      <w:pPr>
        <w:pStyle w:val="Code"/>
      </w:pPr>
    </w:p>
    <w:p w:rsidR="00123E85" w:rsidRDefault="00123E85" w:rsidP="00B91FEE">
      <w:pPr>
        <w:pStyle w:val="Code"/>
      </w:pPr>
      <w:r>
        <w:t>Tip :- PROC TABULATE is used to create the Summary Tables that we can create from the automated button system .</w:t>
      </w:r>
    </w:p>
    <w:p w:rsidR="00123E85" w:rsidRDefault="00123E85" w:rsidP="00B91FEE">
      <w:pPr>
        <w:pStyle w:val="Code"/>
      </w:pPr>
    </w:p>
    <w:p w:rsidR="00123E85" w:rsidRPr="00123E85" w:rsidRDefault="00123E85" w:rsidP="00123E85">
      <w:pPr>
        <w:pStyle w:val="Code"/>
      </w:pPr>
      <w:r w:rsidRPr="00123E85">
        <w:t>PROC TABULATE DATA=WORK.CS3;</w:t>
      </w:r>
    </w:p>
    <w:p w:rsidR="00123E85" w:rsidRPr="00123E85" w:rsidRDefault="00123E85" w:rsidP="00123E85">
      <w:pPr>
        <w:pStyle w:val="Code"/>
      </w:pPr>
      <w:r w:rsidRPr="00123E85">
        <w:t xml:space="preserve"> VAR RESOLUTIONTIME;</w:t>
      </w:r>
    </w:p>
    <w:p w:rsidR="00123E85" w:rsidRPr="00123E85" w:rsidRDefault="00123E85" w:rsidP="00123E85">
      <w:pPr>
        <w:pStyle w:val="Code"/>
      </w:pPr>
      <w:r w:rsidRPr="00123E85">
        <w:t xml:space="preserve"> CLASS Geography;</w:t>
      </w:r>
    </w:p>
    <w:p w:rsidR="00123E85" w:rsidRPr="00123E85" w:rsidRDefault="00123E85" w:rsidP="00123E85">
      <w:pPr>
        <w:pStyle w:val="Code"/>
      </w:pPr>
      <w:r w:rsidRPr="00123E85">
        <w:t>TABLE Geography, RESOLUTIONTIME*N RESOLUTIONTIME*MEAN;</w:t>
      </w:r>
    </w:p>
    <w:p w:rsidR="00123E85" w:rsidRDefault="00123E85" w:rsidP="00123E85">
      <w:pPr>
        <w:pStyle w:val="Code"/>
      </w:pPr>
      <w:r w:rsidRPr="00123E85">
        <w:t>RUN;</w:t>
      </w:r>
    </w:p>
    <w:p w:rsidR="00123E85" w:rsidRDefault="00123E85" w:rsidP="00B91FEE">
      <w:pPr>
        <w:pStyle w:val="Code"/>
      </w:pPr>
    </w:p>
    <w:p w:rsidR="00123E85" w:rsidRDefault="00123E85" w:rsidP="00B91FEE">
      <w:pPr>
        <w:pStyle w:val="Code"/>
      </w:pPr>
      <w:r>
        <w:rPr>
          <w:lang w:val="en-IN" w:eastAsia="en-IN"/>
        </w:rPr>
        <w:drawing>
          <wp:inline distT="0" distB="0" distL="0" distR="0" wp14:anchorId="3F2939A0" wp14:editId="7D9C0EC9">
            <wp:extent cx="3695700" cy="739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5700" cy="739140"/>
                    </a:xfrm>
                    <a:prstGeom prst="rect">
                      <a:avLst/>
                    </a:prstGeom>
                  </pic:spPr>
                </pic:pic>
              </a:graphicData>
            </a:graphic>
          </wp:inline>
        </w:drawing>
      </w:r>
    </w:p>
    <w:p w:rsidR="00123E85" w:rsidRDefault="00123E85" w:rsidP="00B91FEE">
      <w:pPr>
        <w:pStyle w:val="Code"/>
      </w:pPr>
      <w:r>
        <w:t>Since all the cases belong to the same Geography , we can drop this Variable.</w:t>
      </w:r>
    </w:p>
    <w:p w:rsidR="00123E85" w:rsidRDefault="00123E85" w:rsidP="00B91FEE">
      <w:pPr>
        <w:pStyle w:val="Code"/>
      </w:pPr>
    </w:p>
    <w:p w:rsidR="00123E85" w:rsidRDefault="00B32D66" w:rsidP="00B91FEE">
      <w:pPr>
        <w:pStyle w:val="Code"/>
      </w:pPr>
      <w:r>
        <w:t xml:space="preserve">Resolution Time by Country :- </w:t>
      </w:r>
    </w:p>
    <w:p w:rsidR="00B32D66" w:rsidRPr="00B32D66" w:rsidRDefault="00B32D66" w:rsidP="00B32D66">
      <w:pPr>
        <w:pStyle w:val="Code"/>
      </w:pPr>
    </w:p>
    <w:p w:rsidR="00B32D66" w:rsidRPr="00B32D66" w:rsidRDefault="00B32D66" w:rsidP="00B32D66">
      <w:pPr>
        <w:pStyle w:val="Code"/>
      </w:pPr>
      <w:r w:rsidRPr="00B32D66">
        <w:t>PROC TABULATE DATA=WORK.CS3;</w:t>
      </w:r>
    </w:p>
    <w:p w:rsidR="00B32D66" w:rsidRPr="00B32D66" w:rsidRDefault="00B32D66" w:rsidP="00B32D66">
      <w:pPr>
        <w:pStyle w:val="Code"/>
      </w:pPr>
      <w:r w:rsidRPr="00B32D66">
        <w:t xml:space="preserve"> VAR RESOLUTIONTIME;</w:t>
      </w:r>
    </w:p>
    <w:p w:rsidR="00B32D66" w:rsidRPr="00B32D66" w:rsidRDefault="00B32D66" w:rsidP="00B32D66">
      <w:pPr>
        <w:pStyle w:val="Code"/>
      </w:pPr>
      <w:r w:rsidRPr="00B32D66">
        <w:t xml:space="preserve"> CLASS Country;</w:t>
      </w:r>
    </w:p>
    <w:p w:rsidR="00B32D66" w:rsidRPr="00B32D66" w:rsidRDefault="00B32D66" w:rsidP="00B32D66">
      <w:pPr>
        <w:pStyle w:val="Code"/>
      </w:pPr>
      <w:r w:rsidRPr="00B32D66">
        <w:t>TABLE Country, RESOLUTIONTIME*N RESOLUTIONTIME*MEAN;</w:t>
      </w:r>
    </w:p>
    <w:p w:rsidR="00BA05BE" w:rsidRDefault="00B32D66" w:rsidP="00B32D66">
      <w:pPr>
        <w:pStyle w:val="Code"/>
      </w:pPr>
      <w:r w:rsidRPr="00B32D66">
        <w:t>RUN;</w:t>
      </w:r>
    </w:p>
    <w:p w:rsidR="00B32D66" w:rsidRDefault="00B32D66" w:rsidP="00B32D66">
      <w:pPr>
        <w:pStyle w:val="Code"/>
      </w:pPr>
    </w:p>
    <w:p w:rsidR="00B32D66" w:rsidRDefault="00B32D66" w:rsidP="00B32D66">
      <w:pPr>
        <w:pStyle w:val="Code"/>
      </w:pPr>
      <w:r>
        <w:rPr>
          <w:lang w:val="en-IN" w:eastAsia="en-IN"/>
        </w:rPr>
        <w:lastRenderedPageBreak/>
        <w:drawing>
          <wp:inline distT="0" distB="0" distL="0" distR="0" wp14:anchorId="09505FBF" wp14:editId="22AF170E">
            <wp:extent cx="3749040" cy="36449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490" cy="3645338"/>
                    </a:xfrm>
                    <a:prstGeom prst="rect">
                      <a:avLst/>
                    </a:prstGeom>
                  </pic:spPr>
                </pic:pic>
              </a:graphicData>
            </a:graphic>
          </wp:inline>
        </w:drawing>
      </w:r>
    </w:p>
    <w:p w:rsidR="00B32D66" w:rsidRDefault="00B32D66" w:rsidP="00B32D66">
      <w:pPr>
        <w:pStyle w:val="Code"/>
      </w:pPr>
    </w:p>
    <w:p w:rsidR="00B32D66" w:rsidRDefault="00B32D66" w:rsidP="00B32D66">
      <w:pPr>
        <w:pStyle w:val="Code"/>
      </w:pPr>
      <w:r>
        <w:t>Resolution Time by Product</w:t>
      </w:r>
      <w:r w:rsidR="007247CC">
        <w:t xml:space="preserve"> </w:t>
      </w:r>
      <w:r w:rsidR="001C462A">
        <w:t>:-</w:t>
      </w:r>
    </w:p>
    <w:p w:rsidR="001C462A" w:rsidRDefault="001C462A" w:rsidP="001C462A">
      <w:pPr>
        <w:pStyle w:val="Code"/>
      </w:pPr>
    </w:p>
    <w:p w:rsidR="001C462A" w:rsidRPr="007247CC" w:rsidRDefault="001C462A" w:rsidP="001C462A">
      <w:pPr>
        <w:pStyle w:val="Code"/>
      </w:pPr>
      <w:r w:rsidRPr="007247CC">
        <w:t>PROC TABULATE DATA=WORK.CS3;</w:t>
      </w:r>
    </w:p>
    <w:p w:rsidR="001C462A" w:rsidRPr="007247CC" w:rsidRDefault="001C462A" w:rsidP="001C462A">
      <w:pPr>
        <w:pStyle w:val="Code"/>
      </w:pPr>
      <w:r w:rsidRPr="007247CC">
        <w:t xml:space="preserve"> VAR RESOLUTIONTIME;</w:t>
      </w:r>
    </w:p>
    <w:p w:rsidR="001C462A" w:rsidRPr="007247CC" w:rsidRDefault="001C462A" w:rsidP="001C462A">
      <w:pPr>
        <w:pStyle w:val="Code"/>
      </w:pPr>
      <w:r w:rsidRPr="007247CC">
        <w:t xml:space="preserve"> CLASS Product;</w:t>
      </w:r>
    </w:p>
    <w:p w:rsidR="001C462A" w:rsidRPr="007247CC" w:rsidRDefault="001C462A" w:rsidP="001C462A">
      <w:pPr>
        <w:pStyle w:val="Code"/>
      </w:pPr>
      <w:r w:rsidRPr="007247CC">
        <w:t>TABLE Product, RESOLUTIONTIME*N RESOLUTIONTIME*MEAN;</w:t>
      </w:r>
    </w:p>
    <w:p w:rsidR="001C462A" w:rsidRDefault="001C462A" w:rsidP="001C462A">
      <w:pPr>
        <w:pStyle w:val="Code"/>
      </w:pPr>
      <w:r w:rsidRPr="007247CC">
        <w:t>RUN;</w:t>
      </w:r>
    </w:p>
    <w:p w:rsidR="001C462A" w:rsidRDefault="001C462A" w:rsidP="00B32D66">
      <w:pPr>
        <w:pStyle w:val="Code"/>
      </w:pPr>
    </w:p>
    <w:p w:rsidR="00B32D66" w:rsidRDefault="00B32D66" w:rsidP="00B32D66">
      <w:pPr>
        <w:pStyle w:val="Code"/>
      </w:pPr>
    </w:p>
    <w:p w:rsidR="00B32D66" w:rsidRDefault="007247CC" w:rsidP="00B32D66">
      <w:pPr>
        <w:pStyle w:val="Code"/>
      </w:pPr>
      <w:r>
        <w:rPr>
          <w:lang w:val="en-IN" w:eastAsia="en-IN"/>
        </w:rPr>
        <w:drawing>
          <wp:inline distT="0" distB="0" distL="0" distR="0" wp14:anchorId="444E723F" wp14:editId="5A5E1C7C">
            <wp:extent cx="2735580" cy="207810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0058" cy="2081504"/>
                    </a:xfrm>
                    <a:prstGeom prst="rect">
                      <a:avLst/>
                    </a:prstGeom>
                  </pic:spPr>
                </pic:pic>
              </a:graphicData>
            </a:graphic>
          </wp:inline>
        </w:drawing>
      </w:r>
    </w:p>
    <w:p w:rsidR="007247CC" w:rsidRDefault="007247CC" w:rsidP="00B32D66">
      <w:pPr>
        <w:pStyle w:val="Code"/>
      </w:pPr>
    </w:p>
    <w:p w:rsidR="007247CC" w:rsidRDefault="007247CC" w:rsidP="007247CC">
      <w:pPr>
        <w:pStyle w:val="Code"/>
      </w:pPr>
    </w:p>
    <w:p w:rsidR="007247CC" w:rsidRDefault="003A3EDA" w:rsidP="007247CC">
      <w:pPr>
        <w:pStyle w:val="Code"/>
      </w:pPr>
      <w:r>
        <w:t xml:space="preserve">Type Of Engagement for Resolution Time :- </w:t>
      </w:r>
    </w:p>
    <w:p w:rsidR="003A3EDA" w:rsidRDefault="003A3EDA" w:rsidP="007247CC">
      <w:pPr>
        <w:pStyle w:val="Code"/>
      </w:pPr>
    </w:p>
    <w:p w:rsidR="003A3EDA" w:rsidRDefault="003A3EDA" w:rsidP="007247CC">
      <w:pPr>
        <w:pStyle w:val="Code"/>
      </w:pPr>
      <w:r>
        <w:rPr>
          <w:lang w:val="en-IN" w:eastAsia="en-IN"/>
        </w:rPr>
        <w:drawing>
          <wp:inline distT="0" distB="0" distL="0" distR="0" wp14:anchorId="0CF240AF" wp14:editId="406C2B6B">
            <wp:extent cx="2727960" cy="937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9302" cy="941478"/>
                    </a:xfrm>
                    <a:prstGeom prst="rect">
                      <a:avLst/>
                    </a:prstGeom>
                  </pic:spPr>
                </pic:pic>
              </a:graphicData>
            </a:graphic>
          </wp:inline>
        </w:drawing>
      </w:r>
    </w:p>
    <w:p w:rsidR="003A3EDA" w:rsidRDefault="003A3EDA" w:rsidP="007247CC">
      <w:pPr>
        <w:pStyle w:val="Code"/>
      </w:pPr>
    </w:p>
    <w:p w:rsidR="003A3EDA" w:rsidRDefault="003A3EDA" w:rsidP="007247CC">
      <w:pPr>
        <w:pStyle w:val="Code"/>
      </w:pPr>
    </w:p>
    <w:p w:rsidR="00CD0A88" w:rsidRDefault="00CD0A88" w:rsidP="007247CC">
      <w:pPr>
        <w:pStyle w:val="Code"/>
      </w:pPr>
      <w:r>
        <w:t xml:space="preserve">Priority level and Resolution Time </w:t>
      </w:r>
    </w:p>
    <w:p w:rsidR="00CD0A88" w:rsidRDefault="00CD0A88" w:rsidP="007247CC">
      <w:pPr>
        <w:pStyle w:val="Code"/>
      </w:pPr>
    </w:p>
    <w:p w:rsidR="00CD0A88" w:rsidRDefault="00CD0A88" w:rsidP="007247CC">
      <w:pPr>
        <w:pStyle w:val="Code"/>
      </w:pPr>
      <w:r>
        <w:rPr>
          <w:lang w:val="en-IN" w:eastAsia="en-IN"/>
        </w:rPr>
        <w:drawing>
          <wp:inline distT="0" distB="0" distL="0" distR="0" wp14:anchorId="3492AC18" wp14:editId="43D984E2">
            <wp:extent cx="2499360" cy="1155166"/>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7802" cy="1163690"/>
                    </a:xfrm>
                    <a:prstGeom prst="rect">
                      <a:avLst/>
                    </a:prstGeom>
                  </pic:spPr>
                </pic:pic>
              </a:graphicData>
            </a:graphic>
          </wp:inline>
        </w:drawing>
      </w:r>
    </w:p>
    <w:p w:rsidR="00CD0A88" w:rsidRDefault="00CD0A88" w:rsidP="007247CC">
      <w:pPr>
        <w:pStyle w:val="Code"/>
      </w:pPr>
    </w:p>
    <w:p w:rsidR="00B027F5" w:rsidRDefault="00B027F5" w:rsidP="007247CC">
      <w:pPr>
        <w:pStyle w:val="Code"/>
      </w:pPr>
      <w:r>
        <w:t xml:space="preserve">Incident/Problem vs Resolution Time </w:t>
      </w:r>
    </w:p>
    <w:p w:rsidR="00B027F5" w:rsidRDefault="00B027F5" w:rsidP="007247CC">
      <w:pPr>
        <w:pStyle w:val="Code"/>
      </w:pPr>
    </w:p>
    <w:p w:rsidR="00B027F5" w:rsidRDefault="00B027F5" w:rsidP="007247CC">
      <w:pPr>
        <w:pStyle w:val="Code"/>
      </w:pPr>
    </w:p>
    <w:p w:rsidR="002F76D8" w:rsidRDefault="002F76D8" w:rsidP="007247CC">
      <w:pPr>
        <w:pStyle w:val="Code"/>
      </w:pPr>
    </w:p>
    <w:p w:rsidR="00CD0A88" w:rsidRDefault="00B027F5" w:rsidP="007247CC">
      <w:pPr>
        <w:pStyle w:val="Code"/>
      </w:pPr>
      <w:r>
        <w:rPr>
          <w:lang w:val="en-IN" w:eastAsia="en-IN"/>
        </w:rPr>
        <w:drawing>
          <wp:inline distT="0" distB="0" distL="0" distR="0" wp14:anchorId="112E3C78" wp14:editId="69DEAFA5">
            <wp:extent cx="2606040" cy="780798"/>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4069" cy="786200"/>
                    </a:xfrm>
                    <a:prstGeom prst="rect">
                      <a:avLst/>
                    </a:prstGeom>
                  </pic:spPr>
                </pic:pic>
              </a:graphicData>
            </a:graphic>
          </wp:inline>
        </w:drawing>
      </w:r>
    </w:p>
    <w:p w:rsidR="00086C1C" w:rsidRDefault="00086C1C" w:rsidP="007247CC">
      <w:pPr>
        <w:pStyle w:val="Code"/>
      </w:pPr>
    </w:p>
    <w:p w:rsidR="007247CC" w:rsidRDefault="007247CC" w:rsidP="007247CC">
      <w:pPr>
        <w:pStyle w:val="Code"/>
      </w:pPr>
    </w:p>
    <w:p w:rsidR="00B32D66" w:rsidRPr="00B91FEE" w:rsidRDefault="00B32D66" w:rsidP="00B32D66">
      <w:pPr>
        <w:pStyle w:val="Code"/>
      </w:pPr>
    </w:p>
    <w:p w:rsidR="00B91FEE" w:rsidRPr="00B91FEE" w:rsidRDefault="00B91FEE" w:rsidP="00B91FEE">
      <w:pPr>
        <w:pStyle w:val="Code"/>
      </w:pPr>
      <w:r w:rsidRPr="00B91FEE">
        <w:t xml:space="preserve">11. To create the final Project Datamart , the following data manipulations should be done </w:t>
      </w:r>
    </w:p>
    <w:p w:rsidR="00B91FEE" w:rsidRPr="00B91FEE" w:rsidRDefault="00B91FEE" w:rsidP="00B91FEE">
      <w:pPr>
        <w:pStyle w:val="Code"/>
      </w:pPr>
    </w:p>
    <w:p w:rsidR="00B91FEE" w:rsidRPr="00B91FEE" w:rsidRDefault="00B91FEE" w:rsidP="00B91FEE">
      <w:pPr>
        <w:pStyle w:val="Code"/>
      </w:pPr>
      <w:r w:rsidRPr="00B91FEE">
        <w:t>11.1 Remove Geography as a field since all cases are for Asia-Pacific</w:t>
      </w:r>
    </w:p>
    <w:p w:rsidR="00B91FEE" w:rsidRPr="00B91FEE" w:rsidRDefault="00B91FEE" w:rsidP="00B91FEE">
      <w:pPr>
        <w:pStyle w:val="Code"/>
      </w:pPr>
      <w:r w:rsidRPr="00B91FEE">
        <w:t xml:space="preserve">11.2 Remove Service Request Status as all status is closed </w:t>
      </w:r>
    </w:p>
    <w:p w:rsidR="00B91FEE" w:rsidRPr="00B91FEE" w:rsidRDefault="00B91FEE" w:rsidP="00B91FEE">
      <w:pPr>
        <w:pStyle w:val="Code"/>
      </w:pPr>
      <w:r w:rsidRPr="00B91FEE">
        <w:t xml:space="preserve">11.3 Remove SR Open Date as it is used to calculate the Y variables </w:t>
      </w:r>
    </w:p>
    <w:p w:rsidR="00B91FEE" w:rsidRPr="00B91FEE" w:rsidRDefault="00B91FEE" w:rsidP="00B91FEE">
      <w:pPr>
        <w:pStyle w:val="Code"/>
      </w:pPr>
      <w:r w:rsidRPr="00B91FEE">
        <w:t>11.4 Remove SR Close Date as it is used to calculate the Y variable</w:t>
      </w:r>
    </w:p>
    <w:p w:rsidR="00B91FEE" w:rsidRPr="00B91FEE" w:rsidRDefault="00B91FEE" w:rsidP="00B91FEE">
      <w:pPr>
        <w:pStyle w:val="Code"/>
      </w:pPr>
      <w:r w:rsidRPr="00B91FEE">
        <w:t xml:space="preserve">11.5 Convert TypeOfEnagagement, Incident..Problem, SR.Priority, Product, Country into numeric fields (dummy and derived variables). </w:t>
      </w:r>
    </w:p>
    <w:p w:rsidR="003503D4" w:rsidRDefault="003503D4" w:rsidP="009B25B2">
      <w:pPr>
        <w:pStyle w:val="Code"/>
      </w:pPr>
    </w:p>
    <w:p w:rsidR="00D740A8" w:rsidRDefault="00D740A8" w:rsidP="009B25B2">
      <w:pPr>
        <w:pStyle w:val="Code"/>
      </w:pPr>
    </w:p>
    <w:p w:rsidR="00D740A8" w:rsidRDefault="009310A5" w:rsidP="009B25B2">
      <w:pPr>
        <w:pStyle w:val="Code"/>
      </w:pPr>
      <w:r>
        <w:t xml:space="preserve">Dropping variables </w:t>
      </w:r>
    </w:p>
    <w:p w:rsidR="009310A5" w:rsidRDefault="009310A5" w:rsidP="009B25B2">
      <w:pPr>
        <w:pStyle w:val="Code"/>
      </w:pPr>
    </w:p>
    <w:p w:rsidR="009310A5" w:rsidRPr="009310A5" w:rsidRDefault="009310A5" w:rsidP="009310A5">
      <w:pPr>
        <w:pStyle w:val="Code"/>
      </w:pPr>
    </w:p>
    <w:p w:rsidR="009310A5" w:rsidRPr="009310A5" w:rsidRDefault="009310A5" w:rsidP="009310A5">
      <w:pPr>
        <w:pStyle w:val="Code"/>
      </w:pPr>
      <w:r w:rsidRPr="009310A5">
        <w:t xml:space="preserve">DATA WORK.CS4 (DROP=Geography ServiceRequestStatus 'SR OPEN DATE'n </w:t>
      </w:r>
    </w:p>
    <w:p w:rsidR="009310A5" w:rsidRPr="009310A5" w:rsidRDefault="009310A5" w:rsidP="009310A5">
      <w:pPr>
        <w:pStyle w:val="Code"/>
      </w:pPr>
      <w:r w:rsidRPr="009310A5">
        <w:t>'sr close date'n);</w:t>
      </w:r>
    </w:p>
    <w:p w:rsidR="009310A5" w:rsidRDefault="009310A5" w:rsidP="009310A5">
      <w:pPr>
        <w:pStyle w:val="Code"/>
      </w:pPr>
      <w:r w:rsidRPr="009310A5">
        <w:t>set work.cs3; RUN;</w:t>
      </w:r>
    </w:p>
    <w:p w:rsidR="009310A5" w:rsidRDefault="009310A5" w:rsidP="009310A5">
      <w:pPr>
        <w:pStyle w:val="Code"/>
      </w:pPr>
    </w:p>
    <w:p w:rsidR="009310A5" w:rsidRDefault="009310A5" w:rsidP="009B25B2">
      <w:pPr>
        <w:pStyle w:val="Code"/>
      </w:pPr>
    </w:p>
    <w:p w:rsidR="009310A5" w:rsidRDefault="009310A5" w:rsidP="009B25B2">
      <w:pPr>
        <w:pStyle w:val="Code"/>
      </w:pPr>
      <w:r>
        <w:rPr>
          <w:lang w:val="en-IN" w:eastAsia="en-IN"/>
        </w:rPr>
        <w:drawing>
          <wp:inline distT="0" distB="0" distL="0" distR="0" wp14:anchorId="5E08D32F" wp14:editId="32EB39D4">
            <wp:extent cx="5486400" cy="3086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86100"/>
                    </a:xfrm>
                    <a:prstGeom prst="rect">
                      <a:avLst/>
                    </a:prstGeom>
                  </pic:spPr>
                </pic:pic>
              </a:graphicData>
            </a:graphic>
          </wp:inline>
        </w:drawing>
      </w:r>
    </w:p>
    <w:p w:rsidR="00B541AE" w:rsidRDefault="00B541AE" w:rsidP="009B25B2">
      <w:pPr>
        <w:pStyle w:val="Code"/>
      </w:pPr>
    </w:p>
    <w:p w:rsidR="00485402" w:rsidRDefault="00485402" w:rsidP="009B25B2">
      <w:pPr>
        <w:pStyle w:val="Code"/>
      </w:pPr>
    </w:p>
    <w:p w:rsidR="00485402" w:rsidRDefault="00485402" w:rsidP="009B25B2">
      <w:pPr>
        <w:pStyle w:val="Code"/>
      </w:pPr>
    </w:p>
    <w:p w:rsidR="00485402" w:rsidRDefault="002506BB" w:rsidP="009B25B2">
      <w:pPr>
        <w:pStyle w:val="Code"/>
      </w:pPr>
      <w:r>
        <w:t>Creating Dummy variables :-</w:t>
      </w:r>
    </w:p>
    <w:p w:rsidR="002506BB" w:rsidRDefault="002506BB" w:rsidP="009B25B2">
      <w:pPr>
        <w:pStyle w:val="Code"/>
      </w:pPr>
    </w:p>
    <w:p w:rsidR="002506BB" w:rsidRDefault="002506BB" w:rsidP="009B25B2">
      <w:pPr>
        <w:pStyle w:val="Code"/>
      </w:pPr>
      <w:r>
        <w:t xml:space="preserve">Tip :- Use an array to create dummy variables in SAS . </w:t>
      </w:r>
    </w:p>
    <w:p w:rsidR="002506BB" w:rsidRDefault="002506BB" w:rsidP="009B25B2">
      <w:pPr>
        <w:pStyle w:val="Code"/>
      </w:pPr>
      <w:r w:rsidRPr="002506BB">
        <w:t xml:space="preserve">A SAS array is a convenient way of temporarily identifying a group of variables for processing within a data step. Once the array has been defined the same tasks </w:t>
      </w:r>
      <w:r>
        <w:t xml:space="preserve">can be performed </w:t>
      </w:r>
      <w:r w:rsidRPr="002506BB">
        <w:t>for a series of related variables, the array elements.</w:t>
      </w:r>
    </w:p>
    <w:p w:rsidR="002506BB" w:rsidRDefault="002506BB" w:rsidP="009B25B2">
      <w:pPr>
        <w:pStyle w:val="Code"/>
      </w:pPr>
    </w:p>
    <w:p w:rsidR="002506BB" w:rsidRDefault="002506BB" w:rsidP="009B25B2">
      <w:pPr>
        <w:pStyle w:val="Code"/>
      </w:pPr>
    </w:p>
    <w:p w:rsidR="002506BB" w:rsidRPr="002506BB" w:rsidRDefault="002506BB" w:rsidP="002506BB">
      <w:pPr>
        <w:pStyle w:val="Code"/>
      </w:pPr>
      <w:r w:rsidRPr="002506BB">
        <w:t>DATA WORK.CS5 (DROP = i);</w:t>
      </w:r>
    </w:p>
    <w:p w:rsidR="002506BB" w:rsidRPr="002506BB" w:rsidRDefault="002506BB" w:rsidP="002506BB">
      <w:pPr>
        <w:pStyle w:val="Code"/>
      </w:pPr>
      <w:r w:rsidRPr="002506BB">
        <w:t xml:space="preserve">     SET WORK.CS4;</w:t>
      </w:r>
    </w:p>
    <w:p w:rsidR="002506BB" w:rsidRPr="002506BB" w:rsidRDefault="002506BB" w:rsidP="002506BB">
      <w:pPr>
        <w:pStyle w:val="Code"/>
      </w:pPr>
      <w:r w:rsidRPr="002506BB">
        <w:t xml:space="preserve">ARRAY A {*} COUNTRY COUNTRY1-COUNTRY18 ; </w:t>
      </w:r>
    </w:p>
    <w:p w:rsidR="002506BB" w:rsidRPr="002506BB" w:rsidRDefault="002506BB" w:rsidP="002506BB">
      <w:pPr>
        <w:pStyle w:val="Code"/>
      </w:pPr>
      <w:r w:rsidRPr="002506BB">
        <w:t>DO i = 1 TO 18;</w:t>
      </w:r>
    </w:p>
    <w:p w:rsidR="002506BB" w:rsidRPr="002506BB" w:rsidRDefault="002506BB" w:rsidP="002506BB">
      <w:pPr>
        <w:pStyle w:val="Code"/>
      </w:pPr>
      <w:r w:rsidRPr="002506BB">
        <w:t xml:space="preserve">     A(i) = (COUNTRY=i);</w:t>
      </w:r>
    </w:p>
    <w:p w:rsidR="002506BB" w:rsidRPr="002506BB" w:rsidRDefault="002506BB" w:rsidP="002506BB">
      <w:pPr>
        <w:pStyle w:val="Code"/>
      </w:pPr>
      <w:r w:rsidRPr="002506BB">
        <w:t>END;</w:t>
      </w:r>
    </w:p>
    <w:p w:rsidR="002506BB" w:rsidRPr="002506BB" w:rsidRDefault="002506BB" w:rsidP="002506BB">
      <w:pPr>
        <w:pStyle w:val="Code"/>
      </w:pPr>
    </w:p>
    <w:p w:rsidR="002506BB" w:rsidRPr="002506BB" w:rsidRDefault="002506BB" w:rsidP="002506BB">
      <w:pPr>
        <w:pStyle w:val="Code"/>
      </w:pPr>
      <w:r w:rsidRPr="002506BB">
        <w:t>PROC FREQ DATA=CS5;</w:t>
      </w:r>
    </w:p>
    <w:p w:rsidR="002506BB" w:rsidRPr="002506BB" w:rsidRDefault="002506BB" w:rsidP="002506BB">
      <w:pPr>
        <w:pStyle w:val="Code"/>
      </w:pPr>
      <w:r w:rsidRPr="002506BB">
        <w:t xml:space="preserve">     TABLE COUNTRY1-COUNTRY18;</w:t>
      </w:r>
    </w:p>
    <w:p w:rsidR="00485402" w:rsidRDefault="002506BB" w:rsidP="002506BB">
      <w:pPr>
        <w:pStyle w:val="Code"/>
      </w:pPr>
      <w:r w:rsidRPr="002506BB">
        <w:t>RUN;</w:t>
      </w:r>
    </w:p>
    <w:p w:rsidR="00485402" w:rsidRDefault="00485402" w:rsidP="009B25B2">
      <w:pPr>
        <w:pStyle w:val="Code"/>
      </w:pPr>
    </w:p>
    <w:p w:rsidR="00015B2F" w:rsidRDefault="00015B2F" w:rsidP="009B25B2">
      <w:pPr>
        <w:pStyle w:val="Code"/>
      </w:pPr>
      <w:r>
        <w:t xml:space="preserve">Tasks for you :- </w:t>
      </w:r>
    </w:p>
    <w:p w:rsidR="00015B2F" w:rsidRDefault="00015B2F" w:rsidP="009B25B2">
      <w:pPr>
        <w:pStyle w:val="Code"/>
      </w:pPr>
      <w:r>
        <w:t>a. Create the Dummy Variables for the rest of the variables</w:t>
      </w:r>
    </w:p>
    <w:p w:rsidR="00015B2F" w:rsidRDefault="00664855" w:rsidP="009B25B2">
      <w:pPr>
        <w:pStyle w:val="Code"/>
      </w:pPr>
      <w:r>
        <w:t>b</w:t>
      </w:r>
      <w:r w:rsidR="00015B2F">
        <w:t xml:space="preserve">. For SR Priority field , </w:t>
      </w:r>
      <w:r w:rsidR="00B27AAA">
        <w:t>use the code</w:t>
      </w:r>
    </w:p>
    <w:p w:rsidR="00B27AAA" w:rsidRDefault="00B27AAA" w:rsidP="009B25B2">
      <w:pPr>
        <w:pStyle w:val="Code"/>
      </w:pPr>
    </w:p>
    <w:p w:rsidR="00B27AAA" w:rsidRPr="00B27AAA" w:rsidRDefault="00B27AAA" w:rsidP="00B27AAA">
      <w:pPr>
        <w:pStyle w:val="Code"/>
      </w:pPr>
      <w:r w:rsidRPr="00B27AAA">
        <w:t>DATA WORK.</w:t>
      </w:r>
      <w:r>
        <w:t>NewDataFileName</w:t>
      </w:r>
      <w:r w:rsidRPr="00B27AAA">
        <w:t>;</w:t>
      </w:r>
    </w:p>
    <w:p w:rsidR="00B27AAA" w:rsidRPr="00B27AAA" w:rsidRDefault="00B252A0" w:rsidP="00B27AAA">
      <w:pPr>
        <w:pStyle w:val="Code"/>
      </w:pPr>
      <w:r>
        <w:t>SET WORK.OldDataFileNa</w:t>
      </w:r>
      <w:r w:rsidR="00B27AAA">
        <w:t>me</w:t>
      </w:r>
      <w:r w:rsidR="00B27AAA" w:rsidRPr="00B27AAA">
        <w:t>;</w:t>
      </w:r>
    </w:p>
    <w:p w:rsidR="00B27AAA" w:rsidRPr="00B27AAA" w:rsidRDefault="00B27AAA" w:rsidP="00B27AAA">
      <w:pPr>
        <w:pStyle w:val="Code"/>
      </w:pPr>
      <w:r w:rsidRPr="00B27AAA">
        <w:t>PRIORITY = SUBSTRN('SR PRIORITY'n,1,1);</w:t>
      </w:r>
    </w:p>
    <w:p w:rsidR="00B27AAA" w:rsidRDefault="00B27AAA" w:rsidP="00B27AAA">
      <w:pPr>
        <w:pStyle w:val="Code"/>
      </w:pPr>
      <w:r w:rsidRPr="00B27AAA">
        <w:t>RUN;</w:t>
      </w:r>
    </w:p>
    <w:p w:rsidR="00B252A0" w:rsidRDefault="00B252A0" w:rsidP="00B27AAA">
      <w:pPr>
        <w:pStyle w:val="Code"/>
      </w:pPr>
    </w:p>
    <w:p w:rsidR="00664855" w:rsidRDefault="00664855" w:rsidP="00664855">
      <w:pPr>
        <w:pStyle w:val="Code"/>
      </w:pPr>
      <w:r>
        <w:t xml:space="preserve">c. Drop the variables from which you have created the Dummy Variables </w:t>
      </w:r>
      <w:r w:rsidR="00B252A0">
        <w:t xml:space="preserve">by using code </w:t>
      </w:r>
    </w:p>
    <w:p w:rsidR="00B252A0" w:rsidRPr="00B27AAA" w:rsidRDefault="00B252A0" w:rsidP="00B252A0">
      <w:pPr>
        <w:pStyle w:val="Code"/>
      </w:pPr>
      <w:r w:rsidRPr="00B27AAA">
        <w:t>DATA WORK.</w:t>
      </w:r>
      <w:r>
        <w:t>NewDataFileName (Drop= Var1 var2 …. Varn)</w:t>
      </w:r>
      <w:r w:rsidRPr="00B27AAA">
        <w:t>;</w:t>
      </w:r>
    </w:p>
    <w:p w:rsidR="00B252A0" w:rsidRPr="00B27AAA" w:rsidRDefault="00B252A0" w:rsidP="00B252A0">
      <w:pPr>
        <w:pStyle w:val="Code"/>
      </w:pPr>
      <w:r>
        <w:t>SET WORK.OldDataFileName</w:t>
      </w:r>
      <w:r w:rsidRPr="00B27AAA">
        <w:t>;</w:t>
      </w:r>
    </w:p>
    <w:p w:rsidR="00B252A0" w:rsidRDefault="00B252A0" w:rsidP="00B252A0">
      <w:pPr>
        <w:pStyle w:val="Code"/>
      </w:pPr>
      <w:r w:rsidRPr="00B27AAA">
        <w:t>RUN;</w:t>
      </w:r>
    </w:p>
    <w:p w:rsidR="00485402" w:rsidRDefault="00485402" w:rsidP="009B25B2">
      <w:pPr>
        <w:pStyle w:val="Code"/>
      </w:pPr>
    </w:p>
    <w:p w:rsidR="00515012" w:rsidRDefault="00515012" w:rsidP="009B25B2">
      <w:pPr>
        <w:pStyle w:val="Code"/>
      </w:pPr>
      <w:r>
        <w:t>d. Save the Project Datamart on the Desktop using the File &lt;</w:t>
      </w:r>
      <w:r w:rsidR="00746456">
        <w:t xml:space="preserve"> </w:t>
      </w:r>
      <w:r>
        <w:t xml:space="preserve">Export option </w:t>
      </w:r>
    </w:p>
    <w:p w:rsidR="00B27AAA" w:rsidRDefault="00B27AAA" w:rsidP="009B25B2">
      <w:pPr>
        <w:pStyle w:val="Code"/>
      </w:pPr>
    </w:p>
    <w:p w:rsidR="00B27AAA" w:rsidRDefault="00B27AAA" w:rsidP="009B25B2">
      <w:pPr>
        <w:pStyle w:val="Code"/>
      </w:pPr>
    </w:p>
    <w:sectPr w:rsidR="00B27AAA" w:rsidSect="003173BC">
      <w:footerReference w:type="even" r:id="rId39"/>
      <w:footerReference w:type="default" r:id="rId40"/>
      <w:footerReference w:type="first" r:id="rId41"/>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2A88" w:rsidRDefault="00AF2A88">
      <w:r>
        <w:separator/>
      </w:r>
    </w:p>
  </w:endnote>
  <w:endnote w:type="continuationSeparator" w:id="0">
    <w:p w:rsidR="00AF2A88" w:rsidRDefault="00AF2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6885E65-8BA3-4045-A370-1B404F1AAEA7}"/>
    <w:embedBold r:id="rId2" w:fontKey="{2A59FB92-2994-4FD4-AACF-30C74B85A593}"/>
    <w:embedItalic r:id="rId3" w:fontKey="{21A3DF29-D353-4E0F-B794-8CA1196DD327}"/>
  </w:font>
  <w:font w:name="Arial">
    <w:panose1 w:val="020B0604020202020204"/>
    <w:charset w:val="00"/>
    <w:family w:val="swiss"/>
    <w:pitch w:val="variable"/>
    <w:sig w:usb0="E0002E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30B3FBEB-78DB-4CE9-B6C5-F07FE1DA9F02}"/>
  </w:font>
  <w:font w:name="PMingLiU">
    <w:altName w:val="新細明體"/>
    <w:panose1 w:val="02020500000000000000"/>
    <w:charset w:val="88"/>
    <w:family w:val="auto"/>
    <w:notTrueType/>
    <w:pitch w:val="variable"/>
    <w:sig w:usb0="00000001" w:usb1="08080000" w:usb2="00000010" w:usb3="00000000" w:csb0="00100000" w:csb1="00000000"/>
  </w:font>
  <w:font w:name="TheSansMonoConBlack">
    <w:altName w:val="Arial"/>
    <w:panose1 w:val="00000000000000000000"/>
    <w:charset w:val="00"/>
    <w:family w:val="swiss"/>
    <w:notTrueType/>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embedRegular r:id="rId5" w:fontKey="{BB5AE551-4CC5-4826-8BA7-11D42FA62C32}"/>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13F5EAFF-F458-454A-95CA-51AE702BBD2F}"/>
  </w:font>
  <w:font w:name="TheSansMonoConNormal">
    <w:altName w:val="Courier New"/>
    <w:panose1 w:val="00000000000000000000"/>
    <w:charset w:val="00"/>
    <w:family w:val="roman"/>
    <w:notTrueType/>
    <w:pitch w:val="variable"/>
    <w:sig w:usb0="00000001" w:usb1="00000000" w:usb2="00000000" w:usb3="00000000" w:csb0="00000009" w:csb1="00000000"/>
  </w:font>
  <w:font w:name="HelveticaNeue Condensed">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7" w:fontKey="{314C81B6-3ED3-4F1C-B69F-B94E8A5933F2}"/>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8" w:fontKey="{BD66567A-7195-4F19-B7E7-6A984999829B}"/>
  </w:font>
  <w:font w:name="ZapfDingbats">
    <w:panose1 w:val="00000000000000000000"/>
    <w:charset w:val="00"/>
    <w:family w:val="decorative"/>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A74A92AC-2296-48A9-9F14-9DD135D00D9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097D" w:rsidRPr="00222F70" w:rsidRDefault="008C097D">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326B0F">
      <w:rPr>
        <w:rStyle w:val="PageNumber"/>
        <w:noProof/>
      </w:rPr>
      <w:t>16</w:t>
    </w:r>
    <w:r w:rsidRPr="00222F70">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097D" w:rsidRPr="00222F70" w:rsidRDefault="008C097D"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326B0F">
      <w:rPr>
        <w:rStyle w:val="PageNumber"/>
        <w:noProof/>
      </w:rPr>
      <w:t>15</w:t>
    </w:r>
    <w:r w:rsidRPr="00222F70">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31201969"/>
      <w:docPartObj>
        <w:docPartGallery w:val="Page Numbers (Bottom of Page)"/>
        <w:docPartUnique/>
      </w:docPartObj>
    </w:sdtPr>
    <w:sdtEndPr>
      <w:rPr>
        <w:rStyle w:val="DefaultParagraphFont"/>
      </w:rPr>
    </w:sdtEndPr>
    <w:sdtContent>
      <w:p w:rsidR="008C097D" w:rsidRDefault="008C097D"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326B0F">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2A88" w:rsidRDefault="00AF2A88">
      <w:r>
        <w:separator/>
      </w:r>
    </w:p>
  </w:footnote>
  <w:footnote w:type="continuationSeparator" w:id="0">
    <w:p w:rsidR="00AF2A88" w:rsidRDefault="00AF2A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B22AA5"/>
    <w:multiLevelType w:val="hybridMultilevel"/>
    <w:tmpl w:val="F3EEB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7C1031B"/>
    <w:multiLevelType w:val="hybridMultilevel"/>
    <w:tmpl w:val="06044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B2425C"/>
    <w:multiLevelType w:val="multilevel"/>
    <w:tmpl w:val="1928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54F509C"/>
    <w:multiLevelType w:val="hybridMultilevel"/>
    <w:tmpl w:val="908A8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9"/>
  </w:num>
  <w:num w:numId="2">
    <w:abstractNumId w:val="0"/>
  </w:num>
  <w:num w:numId="3">
    <w:abstractNumId w:val="11"/>
  </w:num>
  <w:num w:numId="4">
    <w:abstractNumId w:val="2"/>
  </w:num>
  <w:num w:numId="5">
    <w:abstractNumId w:val="6"/>
  </w:num>
  <w:num w:numId="6">
    <w:abstractNumId w:val="1"/>
  </w:num>
  <w:num w:numId="7">
    <w:abstractNumId w:val="5"/>
  </w:num>
  <w:num w:numId="8">
    <w:abstractNumId w:val="4"/>
    <w:lvlOverride w:ilvl="0">
      <w:startOverride w:val="1"/>
    </w:lvlOverride>
  </w:num>
  <w:num w:numId="9">
    <w:abstractNumId w:val="10"/>
  </w:num>
  <w:num w:numId="10">
    <w:abstractNumId w:val="3"/>
  </w:num>
  <w:num w:numId="11">
    <w:abstractNumId w:val="7"/>
  </w:num>
  <w:num w:numId="12">
    <w:abstractNumId w:val="8"/>
    <w:lvlOverride w:ilvl="0">
      <w:lvl w:ilvl="0">
        <w:numFmt w:val="bullet"/>
        <w:lvlText w:val=""/>
        <w:lvlJc w:val="left"/>
        <w:pPr>
          <w:tabs>
            <w:tab w:val="num" w:pos="720"/>
          </w:tabs>
          <w:ind w:left="720" w:hanging="360"/>
        </w:pPr>
        <w:rPr>
          <w:rFonts w:ascii="Wingdings" w:hAnsi="Wingdings" w:hint="default"/>
          <w:sz w:val="20"/>
        </w:rPr>
      </w:lvl>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5EC86778-BE75-4873-9ABD-5312614E7BCD}"/>
    <w:docVar w:name="dgnword-eventsink" w:val="43726824"/>
  </w:docVars>
  <w:rsids>
    <w:rsidRoot w:val="00424A75"/>
    <w:rsid w:val="00000C0F"/>
    <w:rsid w:val="00002570"/>
    <w:rsid w:val="0000546D"/>
    <w:rsid w:val="00005973"/>
    <w:rsid w:val="00006EC0"/>
    <w:rsid w:val="00010427"/>
    <w:rsid w:val="00010FBF"/>
    <w:rsid w:val="00011461"/>
    <w:rsid w:val="00013C3D"/>
    <w:rsid w:val="0001506D"/>
    <w:rsid w:val="00015B2F"/>
    <w:rsid w:val="00021A6B"/>
    <w:rsid w:val="00022D37"/>
    <w:rsid w:val="00022EC2"/>
    <w:rsid w:val="000239A1"/>
    <w:rsid w:val="00023EBE"/>
    <w:rsid w:val="000246F0"/>
    <w:rsid w:val="00024B04"/>
    <w:rsid w:val="000259EC"/>
    <w:rsid w:val="00031178"/>
    <w:rsid w:val="00031D66"/>
    <w:rsid w:val="00033AEB"/>
    <w:rsid w:val="000345ED"/>
    <w:rsid w:val="000345FB"/>
    <w:rsid w:val="000406D2"/>
    <w:rsid w:val="00041B40"/>
    <w:rsid w:val="00042176"/>
    <w:rsid w:val="000442E8"/>
    <w:rsid w:val="000462C4"/>
    <w:rsid w:val="0005135B"/>
    <w:rsid w:val="000617DB"/>
    <w:rsid w:val="00061D2C"/>
    <w:rsid w:val="00064306"/>
    <w:rsid w:val="000644A7"/>
    <w:rsid w:val="000654FD"/>
    <w:rsid w:val="0006652A"/>
    <w:rsid w:val="00073699"/>
    <w:rsid w:val="00074D79"/>
    <w:rsid w:val="00082B8F"/>
    <w:rsid w:val="000847CC"/>
    <w:rsid w:val="00086C1C"/>
    <w:rsid w:val="00086F89"/>
    <w:rsid w:val="00087709"/>
    <w:rsid w:val="000911BB"/>
    <w:rsid w:val="00091274"/>
    <w:rsid w:val="000912A2"/>
    <w:rsid w:val="00091E4E"/>
    <w:rsid w:val="0009547A"/>
    <w:rsid w:val="00096521"/>
    <w:rsid w:val="000A0F0B"/>
    <w:rsid w:val="000A2420"/>
    <w:rsid w:val="000A6731"/>
    <w:rsid w:val="000A76C9"/>
    <w:rsid w:val="000B0E13"/>
    <w:rsid w:val="000B140B"/>
    <w:rsid w:val="000B18A4"/>
    <w:rsid w:val="000B202B"/>
    <w:rsid w:val="000B2314"/>
    <w:rsid w:val="000B3B80"/>
    <w:rsid w:val="000B50EE"/>
    <w:rsid w:val="000B5475"/>
    <w:rsid w:val="000C0458"/>
    <w:rsid w:val="000C281E"/>
    <w:rsid w:val="000C3E09"/>
    <w:rsid w:val="000C4F83"/>
    <w:rsid w:val="000C59CA"/>
    <w:rsid w:val="000C6E91"/>
    <w:rsid w:val="000C7418"/>
    <w:rsid w:val="000D5E2C"/>
    <w:rsid w:val="000D620C"/>
    <w:rsid w:val="000E0261"/>
    <w:rsid w:val="000E1D25"/>
    <w:rsid w:val="000E3A99"/>
    <w:rsid w:val="000F2A76"/>
    <w:rsid w:val="000F32AF"/>
    <w:rsid w:val="000F77DD"/>
    <w:rsid w:val="00100B19"/>
    <w:rsid w:val="00102A9A"/>
    <w:rsid w:val="0010365F"/>
    <w:rsid w:val="00104E86"/>
    <w:rsid w:val="00105F97"/>
    <w:rsid w:val="00106531"/>
    <w:rsid w:val="00110A08"/>
    <w:rsid w:val="00111A42"/>
    <w:rsid w:val="00111B11"/>
    <w:rsid w:val="00114845"/>
    <w:rsid w:val="00114B4A"/>
    <w:rsid w:val="001176CB"/>
    <w:rsid w:val="001208AB"/>
    <w:rsid w:val="0012387C"/>
    <w:rsid w:val="00123E85"/>
    <w:rsid w:val="00125033"/>
    <w:rsid w:val="00125CC5"/>
    <w:rsid w:val="00130520"/>
    <w:rsid w:val="00130F30"/>
    <w:rsid w:val="00131826"/>
    <w:rsid w:val="00135785"/>
    <w:rsid w:val="00135EE6"/>
    <w:rsid w:val="0013691A"/>
    <w:rsid w:val="00143798"/>
    <w:rsid w:val="001442B5"/>
    <w:rsid w:val="0014683C"/>
    <w:rsid w:val="001504F6"/>
    <w:rsid w:val="001508DE"/>
    <w:rsid w:val="00150B91"/>
    <w:rsid w:val="00150DAA"/>
    <w:rsid w:val="001550D3"/>
    <w:rsid w:val="00160653"/>
    <w:rsid w:val="00161510"/>
    <w:rsid w:val="001623DA"/>
    <w:rsid w:val="00166548"/>
    <w:rsid w:val="00173C8B"/>
    <w:rsid w:val="001749F0"/>
    <w:rsid w:val="00174FD7"/>
    <w:rsid w:val="00175D3B"/>
    <w:rsid w:val="001770CD"/>
    <w:rsid w:val="0017725E"/>
    <w:rsid w:val="0017785E"/>
    <w:rsid w:val="00177B3B"/>
    <w:rsid w:val="00177B68"/>
    <w:rsid w:val="00184D83"/>
    <w:rsid w:val="00186616"/>
    <w:rsid w:val="00186BEC"/>
    <w:rsid w:val="00192A8B"/>
    <w:rsid w:val="00192F92"/>
    <w:rsid w:val="0019452D"/>
    <w:rsid w:val="00195810"/>
    <w:rsid w:val="0019783E"/>
    <w:rsid w:val="001A0430"/>
    <w:rsid w:val="001A05D6"/>
    <w:rsid w:val="001A072C"/>
    <w:rsid w:val="001A214F"/>
    <w:rsid w:val="001A2DD2"/>
    <w:rsid w:val="001A348E"/>
    <w:rsid w:val="001A57A5"/>
    <w:rsid w:val="001A57E0"/>
    <w:rsid w:val="001A5830"/>
    <w:rsid w:val="001B0BF7"/>
    <w:rsid w:val="001B159F"/>
    <w:rsid w:val="001B1D98"/>
    <w:rsid w:val="001B2458"/>
    <w:rsid w:val="001B28D0"/>
    <w:rsid w:val="001B4BB4"/>
    <w:rsid w:val="001B5784"/>
    <w:rsid w:val="001C30EC"/>
    <w:rsid w:val="001C314C"/>
    <w:rsid w:val="001C462A"/>
    <w:rsid w:val="001C5451"/>
    <w:rsid w:val="001C64A5"/>
    <w:rsid w:val="001D12E2"/>
    <w:rsid w:val="001D37CE"/>
    <w:rsid w:val="001D4B3F"/>
    <w:rsid w:val="001D4DF3"/>
    <w:rsid w:val="001E24BE"/>
    <w:rsid w:val="001E317E"/>
    <w:rsid w:val="001E3CE8"/>
    <w:rsid w:val="001E4425"/>
    <w:rsid w:val="001E561E"/>
    <w:rsid w:val="001E636A"/>
    <w:rsid w:val="001F0AEC"/>
    <w:rsid w:val="001F0E09"/>
    <w:rsid w:val="001F263F"/>
    <w:rsid w:val="001F4B5D"/>
    <w:rsid w:val="001F6567"/>
    <w:rsid w:val="00202B5E"/>
    <w:rsid w:val="00203F38"/>
    <w:rsid w:val="0020588C"/>
    <w:rsid w:val="002058F5"/>
    <w:rsid w:val="00205A5E"/>
    <w:rsid w:val="002151B9"/>
    <w:rsid w:val="00216981"/>
    <w:rsid w:val="00220628"/>
    <w:rsid w:val="002213E2"/>
    <w:rsid w:val="00222109"/>
    <w:rsid w:val="00222F70"/>
    <w:rsid w:val="002242CF"/>
    <w:rsid w:val="00225E9A"/>
    <w:rsid w:val="00226774"/>
    <w:rsid w:val="00226D92"/>
    <w:rsid w:val="0023002B"/>
    <w:rsid w:val="0023066E"/>
    <w:rsid w:val="0023208D"/>
    <w:rsid w:val="0023262B"/>
    <w:rsid w:val="00235756"/>
    <w:rsid w:val="00235823"/>
    <w:rsid w:val="0023597C"/>
    <w:rsid w:val="002409A2"/>
    <w:rsid w:val="00240F96"/>
    <w:rsid w:val="00241683"/>
    <w:rsid w:val="002419E0"/>
    <w:rsid w:val="0024356E"/>
    <w:rsid w:val="00243E16"/>
    <w:rsid w:val="002456C4"/>
    <w:rsid w:val="00245D21"/>
    <w:rsid w:val="00250234"/>
    <w:rsid w:val="002504DD"/>
    <w:rsid w:val="002506BB"/>
    <w:rsid w:val="00253200"/>
    <w:rsid w:val="00253536"/>
    <w:rsid w:val="00253B76"/>
    <w:rsid w:val="0025654D"/>
    <w:rsid w:val="00256573"/>
    <w:rsid w:val="00256653"/>
    <w:rsid w:val="00256940"/>
    <w:rsid w:val="002612C6"/>
    <w:rsid w:val="002620F5"/>
    <w:rsid w:val="002627D1"/>
    <w:rsid w:val="002630E7"/>
    <w:rsid w:val="00263452"/>
    <w:rsid w:val="00263F56"/>
    <w:rsid w:val="00264A56"/>
    <w:rsid w:val="00264AC3"/>
    <w:rsid w:val="00270490"/>
    <w:rsid w:val="00272C30"/>
    <w:rsid w:val="00274ABA"/>
    <w:rsid w:val="00276249"/>
    <w:rsid w:val="0027771C"/>
    <w:rsid w:val="0028311F"/>
    <w:rsid w:val="00283215"/>
    <w:rsid w:val="002851F1"/>
    <w:rsid w:val="00285202"/>
    <w:rsid w:val="00286880"/>
    <w:rsid w:val="00291480"/>
    <w:rsid w:val="002945EA"/>
    <w:rsid w:val="002972EC"/>
    <w:rsid w:val="00297C33"/>
    <w:rsid w:val="00297E79"/>
    <w:rsid w:val="002A2369"/>
    <w:rsid w:val="002A2819"/>
    <w:rsid w:val="002A3080"/>
    <w:rsid w:val="002A337D"/>
    <w:rsid w:val="002A45BE"/>
    <w:rsid w:val="002A731E"/>
    <w:rsid w:val="002B30DB"/>
    <w:rsid w:val="002B4303"/>
    <w:rsid w:val="002B4973"/>
    <w:rsid w:val="002C0025"/>
    <w:rsid w:val="002C1AA4"/>
    <w:rsid w:val="002C2B5B"/>
    <w:rsid w:val="002C3EE6"/>
    <w:rsid w:val="002C4DC1"/>
    <w:rsid w:val="002C54C2"/>
    <w:rsid w:val="002C55CF"/>
    <w:rsid w:val="002C70EB"/>
    <w:rsid w:val="002D03B5"/>
    <w:rsid w:val="002D1119"/>
    <w:rsid w:val="002D513A"/>
    <w:rsid w:val="002D7E14"/>
    <w:rsid w:val="002E04C3"/>
    <w:rsid w:val="002E1850"/>
    <w:rsid w:val="002E1AAB"/>
    <w:rsid w:val="002E3EC2"/>
    <w:rsid w:val="002E66FE"/>
    <w:rsid w:val="002E753B"/>
    <w:rsid w:val="002F52EF"/>
    <w:rsid w:val="002F5EC7"/>
    <w:rsid w:val="002F699D"/>
    <w:rsid w:val="002F69D4"/>
    <w:rsid w:val="002F76D8"/>
    <w:rsid w:val="0030021E"/>
    <w:rsid w:val="003009E7"/>
    <w:rsid w:val="003038F1"/>
    <w:rsid w:val="00306990"/>
    <w:rsid w:val="00310AE7"/>
    <w:rsid w:val="003112C8"/>
    <w:rsid w:val="00314AE6"/>
    <w:rsid w:val="00315E06"/>
    <w:rsid w:val="003173BC"/>
    <w:rsid w:val="00320981"/>
    <w:rsid w:val="0032195F"/>
    <w:rsid w:val="0032277C"/>
    <w:rsid w:val="00322B70"/>
    <w:rsid w:val="0032358D"/>
    <w:rsid w:val="0032369B"/>
    <w:rsid w:val="00323E5F"/>
    <w:rsid w:val="00326B0F"/>
    <w:rsid w:val="0033208D"/>
    <w:rsid w:val="00332FB0"/>
    <w:rsid w:val="00333269"/>
    <w:rsid w:val="00333954"/>
    <w:rsid w:val="0033797F"/>
    <w:rsid w:val="00342FBD"/>
    <w:rsid w:val="0034657D"/>
    <w:rsid w:val="003503D4"/>
    <w:rsid w:val="00354208"/>
    <w:rsid w:val="003605C3"/>
    <w:rsid w:val="0036156B"/>
    <w:rsid w:val="00362F56"/>
    <w:rsid w:val="00364665"/>
    <w:rsid w:val="003656A8"/>
    <w:rsid w:val="00373B8A"/>
    <w:rsid w:val="00374D2A"/>
    <w:rsid w:val="00376E76"/>
    <w:rsid w:val="003772CD"/>
    <w:rsid w:val="00384E5F"/>
    <w:rsid w:val="0038668A"/>
    <w:rsid w:val="00386CDD"/>
    <w:rsid w:val="00387FCE"/>
    <w:rsid w:val="00392B2A"/>
    <w:rsid w:val="00395577"/>
    <w:rsid w:val="0039662C"/>
    <w:rsid w:val="0039759C"/>
    <w:rsid w:val="00397CE8"/>
    <w:rsid w:val="003A25F0"/>
    <w:rsid w:val="003A3EDA"/>
    <w:rsid w:val="003A49F4"/>
    <w:rsid w:val="003A5FCF"/>
    <w:rsid w:val="003A7043"/>
    <w:rsid w:val="003A7DD3"/>
    <w:rsid w:val="003B44EB"/>
    <w:rsid w:val="003C0B77"/>
    <w:rsid w:val="003C29C7"/>
    <w:rsid w:val="003C5AA3"/>
    <w:rsid w:val="003C700B"/>
    <w:rsid w:val="003C7D0E"/>
    <w:rsid w:val="003D1E76"/>
    <w:rsid w:val="003D2445"/>
    <w:rsid w:val="003D3182"/>
    <w:rsid w:val="003D7006"/>
    <w:rsid w:val="003E01E7"/>
    <w:rsid w:val="003E1B62"/>
    <w:rsid w:val="003E371C"/>
    <w:rsid w:val="003E4FE3"/>
    <w:rsid w:val="003E635C"/>
    <w:rsid w:val="003E7D81"/>
    <w:rsid w:val="003F147C"/>
    <w:rsid w:val="003F3CF9"/>
    <w:rsid w:val="003F6F94"/>
    <w:rsid w:val="004006CA"/>
    <w:rsid w:val="00404202"/>
    <w:rsid w:val="00404F85"/>
    <w:rsid w:val="00406054"/>
    <w:rsid w:val="00406240"/>
    <w:rsid w:val="00406E5D"/>
    <w:rsid w:val="00410582"/>
    <w:rsid w:val="00410D2C"/>
    <w:rsid w:val="0041136D"/>
    <w:rsid w:val="0041217C"/>
    <w:rsid w:val="00413271"/>
    <w:rsid w:val="00416251"/>
    <w:rsid w:val="00416374"/>
    <w:rsid w:val="004211F2"/>
    <w:rsid w:val="00421C44"/>
    <w:rsid w:val="0042466F"/>
    <w:rsid w:val="00424A75"/>
    <w:rsid w:val="00427AE3"/>
    <w:rsid w:val="0043083A"/>
    <w:rsid w:val="0043620B"/>
    <w:rsid w:val="00436B6B"/>
    <w:rsid w:val="00443636"/>
    <w:rsid w:val="00443B77"/>
    <w:rsid w:val="0044656B"/>
    <w:rsid w:val="0044663F"/>
    <w:rsid w:val="00446E3D"/>
    <w:rsid w:val="004472EE"/>
    <w:rsid w:val="004479EB"/>
    <w:rsid w:val="004517C2"/>
    <w:rsid w:val="004524A9"/>
    <w:rsid w:val="00455930"/>
    <w:rsid w:val="0045634F"/>
    <w:rsid w:val="00457123"/>
    <w:rsid w:val="00460161"/>
    <w:rsid w:val="00460223"/>
    <w:rsid w:val="0046039E"/>
    <w:rsid w:val="0046209E"/>
    <w:rsid w:val="004632CD"/>
    <w:rsid w:val="00463BAE"/>
    <w:rsid w:val="00464170"/>
    <w:rsid w:val="004646E8"/>
    <w:rsid w:val="00464F1B"/>
    <w:rsid w:val="004710D4"/>
    <w:rsid w:val="0047409C"/>
    <w:rsid w:val="004740F9"/>
    <w:rsid w:val="00476566"/>
    <w:rsid w:val="0048129C"/>
    <w:rsid w:val="00482FAE"/>
    <w:rsid w:val="00482FE8"/>
    <w:rsid w:val="004833B9"/>
    <w:rsid w:val="00485402"/>
    <w:rsid w:val="00485A74"/>
    <w:rsid w:val="0048663D"/>
    <w:rsid w:val="00491F54"/>
    <w:rsid w:val="004940D0"/>
    <w:rsid w:val="00496522"/>
    <w:rsid w:val="004A3D15"/>
    <w:rsid w:val="004A5621"/>
    <w:rsid w:val="004A6112"/>
    <w:rsid w:val="004A7381"/>
    <w:rsid w:val="004A73A7"/>
    <w:rsid w:val="004A73DB"/>
    <w:rsid w:val="004B2738"/>
    <w:rsid w:val="004B3C4D"/>
    <w:rsid w:val="004B4991"/>
    <w:rsid w:val="004B49C8"/>
    <w:rsid w:val="004B5B88"/>
    <w:rsid w:val="004B64A1"/>
    <w:rsid w:val="004C0C48"/>
    <w:rsid w:val="004C523D"/>
    <w:rsid w:val="004D1789"/>
    <w:rsid w:val="004D3B62"/>
    <w:rsid w:val="004D4E0A"/>
    <w:rsid w:val="004D63A6"/>
    <w:rsid w:val="004E300E"/>
    <w:rsid w:val="004E7B53"/>
    <w:rsid w:val="004F2DBD"/>
    <w:rsid w:val="004F2EB5"/>
    <w:rsid w:val="004F3E98"/>
    <w:rsid w:val="004F70F2"/>
    <w:rsid w:val="00500E7E"/>
    <w:rsid w:val="00501098"/>
    <w:rsid w:val="005014AC"/>
    <w:rsid w:val="0050239F"/>
    <w:rsid w:val="00503D81"/>
    <w:rsid w:val="00504C1F"/>
    <w:rsid w:val="00505501"/>
    <w:rsid w:val="00515012"/>
    <w:rsid w:val="00515C3E"/>
    <w:rsid w:val="00517ED2"/>
    <w:rsid w:val="005211CC"/>
    <w:rsid w:val="00521A2D"/>
    <w:rsid w:val="00532110"/>
    <w:rsid w:val="005341CA"/>
    <w:rsid w:val="005409CE"/>
    <w:rsid w:val="00541157"/>
    <w:rsid w:val="00544D61"/>
    <w:rsid w:val="00546287"/>
    <w:rsid w:val="0055075A"/>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2F23"/>
    <w:rsid w:val="005937AD"/>
    <w:rsid w:val="005A055B"/>
    <w:rsid w:val="005B20ED"/>
    <w:rsid w:val="005B300D"/>
    <w:rsid w:val="005B4AF4"/>
    <w:rsid w:val="005B5F01"/>
    <w:rsid w:val="005C2AC3"/>
    <w:rsid w:val="005C35C4"/>
    <w:rsid w:val="005C40BF"/>
    <w:rsid w:val="005C68F4"/>
    <w:rsid w:val="005D500D"/>
    <w:rsid w:val="005D5C62"/>
    <w:rsid w:val="005D7461"/>
    <w:rsid w:val="005E0054"/>
    <w:rsid w:val="005E101E"/>
    <w:rsid w:val="005E22AF"/>
    <w:rsid w:val="005E3D28"/>
    <w:rsid w:val="005E4591"/>
    <w:rsid w:val="005E7FA2"/>
    <w:rsid w:val="005F2464"/>
    <w:rsid w:val="005F2534"/>
    <w:rsid w:val="005F5464"/>
    <w:rsid w:val="005F63BE"/>
    <w:rsid w:val="005F7F62"/>
    <w:rsid w:val="00600037"/>
    <w:rsid w:val="00602133"/>
    <w:rsid w:val="00606A22"/>
    <w:rsid w:val="00606ED2"/>
    <w:rsid w:val="006110B2"/>
    <w:rsid w:val="00611638"/>
    <w:rsid w:val="00617E8D"/>
    <w:rsid w:val="00620030"/>
    <w:rsid w:val="00620892"/>
    <w:rsid w:val="006232EE"/>
    <w:rsid w:val="006236D4"/>
    <w:rsid w:val="006328B9"/>
    <w:rsid w:val="00633EA6"/>
    <w:rsid w:val="00636410"/>
    <w:rsid w:val="006401CD"/>
    <w:rsid w:val="00640817"/>
    <w:rsid w:val="006435CF"/>
    <w:rsid w:val="0064542A"/>
    <w:rsid w:val="0064610E"/>
    <w:rsid w:val="00655908"/>
    <w:rsid w:val="00657A60"/>
    <w:rsid w:val="0066017D"/>
    <w:rsid w:val="006639C7"/>
    <w:rsid w:val="00664855"/>
    <w:rsid w:val="00667ECD"/>
    <w:rsid w:val="006700A0"/>
    <w:rsid w:val="0067172E"/>
    <w:rsid w:val="006725F2"/>
    <w:rsid w:val="00672BDB"/>
    <w:rsid w:val="00675C0E"/>
    <w:rsid w:val="00676CC9"/>
    <w:rsid w:val="00677123"/>
    <w:rsid w:val="006803FB"/>
    <w:rsid w:val="0068050F"/>
    <w:rsid w:val="00680CA1"/>
    <w:rsid w:val="00684A46"/>
    <w:rsid w:val="00686711"/>
    <w:rsid w:val="00691813"/>
    <w:rsid w:val="006929E5"/>
    <w:rsid w:val="006940AA"/>
    <w:rsid w:val="0069498C"/>
    <w:rsid w:val="00695248"/>
    <w:rsid w:val="006968ED"/>
    <w:rsid w:val="006A2A95"/>
    <w:rsid w:val="006A4B5F"/>
    <w:rsid w:val="006B2177"/>
    <w:rsid w:val="006B5522"/>
    <w:rsid w:val="006B5972"/>
    <w:rsid w:val="006C4383"/>
    <w:rsid w:val="006C4BF3"/>
    <w:rsid w:val="006C6578"/>
    <w:rsid w:val="006C7C1F"/>
    <w:rsid w:val="006D16E6"/>
    <w:rsid w:val="006D360C"/>
    <w:rsid w:val="006D776F"/>
    <w:rsid w:val="006D7F10"/>
    <w:rsid w:val="006E0374"/>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0A60"/>
    <w:rsid w:val="00711209"/>
    <w:rsid w:val="00714B80"/>
    <w:rsid w:val="0071597B"/>
    <w:rsid w:val="0072182A"/>
    <w:rsid w:val="007228DB"/>
    <w:rsid w:val="00722D66"/>
    <w:rsid w:val="007247CC"/>
    <w:rsid w:val="00727FA8"/>
    <w:rsid w:val="00733E5F"/>
    <w:rsid w:val="00737623"/>
    <w:rsid w:val="007422CC"/>
    <w:rsid w:val="00745BA7"/>
    <w:rsid w:val="00746246"/>
    <w:rsid w:val="00746456"/>
    <w:rsid w:val="00750B64"/>
    <w:rsid w:val="00750BFB"/>
    <w:rsid w:val="00751A8C"/>
    <w:rsid w:val="00751D62"/>
    <w:rsid w:val="007550CE"/>
    <w:rsid w:val="0075627A"/>
    <w:rsid w:val="0075694A"/>
    <w:rsid w:val="00756DF5"/>
    <w:rsid w:val="0076075A"/>
    <w:rsid w:val="00761097"/>
    <w:rsid w:val="007613ED"/>
    <w:rsid w:val="00762C22"/>
    <w:rsid w:val="0076330D"/>
    <w:rsid w:val="00764663"/>
    <w:rsid w:val="00765139"/>
    <w:rsid w:val="00765265"/>
    <w:rsid w:val="007710CE"/>
    <w:rsid w:val="00771182"/>
    <w:rsid w:val="00772B44"/>
    <w:rsid w:val="00773E24"/>
    <w:rsid w:val="00774F26"/>
    <w:rsid w:val="00775392"/>
    <w:rsid w:val="007757E7"/>
    <w:rsid w:val="0078024F"/>
    <w:rsid w:val="00781206"/>
    <w:rsid w:val="00782496"/>
    <w:rsid w:val="00784799"/>
    <w:rsid w:val="0078486E"/>
    <w:rsid w:val="007872AA"/>
    <w:rsid w:val="00787C30"/>
    <w:rsid w:val="00791357"/>
    <w:rsid w:val="00791EDE"/>
    <w:rsid w:val="00793799"/>
    <w:rsid w:val="00793F9E"/>
    <w:rsid w:val="00795795"/>
    <w:rsid w:val="007964ED"/>
    <w:rsid w:val="00796812"/>
    <w:rsid w:val="007A0F7B"/>
    <w:rsid w:val="007A1D5F"/>
    <w:rsid w:val="007A45FC"/>
    <w:rsid w:val="007B1B33"/>
    <w:rsid w:val="007B5258"/>
    <w:rsid w:val="007B6661"/>
    <w:rsid w:val="007C0564"/>
    <w:rsid w:val="007C48CB"/>
    <w:rsid w:val="007C78A7"/>
    <w:rsid w:val="007D0BC3"/>
    <w:rsid w:val="007D0D6D"/>
    <w:rsid w:val="007D1FAB"/>
    <w:rsid w:val="007D252A"/>
    <w:rsid w:val="007D2B10"/>
    <w:rsid w:val="007D4879"/>
    <w:rsid w:val="007E11AC"/>
    <w:rsid w:val="007E22B0"/>
    <w:rsid w:val="007E2359"/>
    <w:rsid w:val="007E5956"/>
    <w:rsid w:val="007E5F6F"/>
    <w:rsid w:val="007E7262"/>
    <w:rsid w:val="007F07EF"/>
    <w:rsid w:val="007F0CA0"/>
    <w:rsid w:val="007F3A10"/>
    <w:rsid w:val="007F3E5F"/>
    <w:rsid w:val="007F431D"/>
    <w:rsid w:val="007F5FAE"/>
    <w:rsid w:val="007F791A"/>
    <w:rsid w:val="00800247"/>
    <w:rsid w:val="0080064E"/>
    <w:rsid w:val="00800884"/>
    <w:rsid w:val="00803173"/>
    <w:rsid w:val="00803CEA"/>
    <w:rsid w:val="008074D7"/>
    <w:rsid w:val="0081408F"/>
    <w:rsid w:val="00815D99"/>
    <w:rsid w:val="00816FB0"/>
    <w:rsid w:val="008203A5"/>
    <w:rsid w:val="00820F26"/>
    <w:rsid w:val="008217C5"/>
    <w:rsid w:val="00825AE5"/>
    <w:rsid w:val="00825B28"/>
    <w:rsid w:val="008268BF"/>
    <w:rsid w:val="00830029"/>
    <w:rsid w:val="00836373"/>
    <w:rsid w:val="008372FD"/>
    <w:rsid w:val="0083785D"/>
    <w:rsid w:val="008400B9"/>
    <w:rsid w:val="00840CCF"/>
    <w:rsid w:val="008426DE"/>
    <w:rsid w:val="00846DC2"/>
    <w:rsid w:val="0084731F"/>
    <w:rsid w:val="0085090A"/>
    <w:rsid w:val="008518C6"/>
    <w:rsid w:val="00851DE0"/>
    <w:rsid w:val="00855359"/>
    <w:rsid w:val="00857164"/>
    <w:rsid w:val="00862DDE"/>
    <w:rsid w:val="00862E8C"/>
    <w:rsid w:val="00863BBD"/>
    <w:rsid w:val="008649B2"/>
    <w:rsid w:val="00870670"/>
    <w:rsid w:val="00871D19"/>
    <w:rsid w:val="00872127"/>
    <w:rsid w:val="0087215E"/>
    <w:rsid w:val="00872ADC"/>
    <w:rsid w:val="00872CB8"/>
    <w:rsid w:val="0087482B"/>
    <w:rsid w:val="00876398"/>
    <w:rsid w:val="00880459"/>
    <w:rsid w:val="00881BB2"/>
    <w:rsid w:val="00886615"/>
    <w:rsid w:val="00886653"/>
    <w:rsid w:val="00887C17"/>
    <w:rsid w:val="008910E7"/>
    <w:rsid w:val="00892FC6"/>
    <w:rsid w:val="00894821"/>
    <w:rsid w:val="00897DE7"/>
    <w:rsid w:val="008A0899"/>
    <w:rsid w:val="008A1EC2"/>
    <w:rsid w:val="008A22B4"/>
    <w:rsid w:val="008A24F0"/>
    <w:rsid w:val="008A52FA"/>
    <w:rsid w:val="008A5609"/>
    <w:rsid w:val="008A5C8C"/>
    <w:rsid w:val="008A7258"/>
    <w:rsid w:val="008A78BA"/>
    <w:rsid w:val="008B054C"/>
    <w:rsid w:val="008B2A5E"/>
    <w:rsid w:val="008B4DBC"/>
    <w:rsid w:val="008B66DD"/>
    <w:rsid w:val="008B6EE0"/>
    <w:rsid w:val="008B7FE5"/>
    <w:rsid w:val="008C097D"/>
    <w:rsid w:val="008C1563"/>
    <w:rsid w:val="008C3800"/>
    <w:rsid w:val="008C56E7"/>
    <w:rsid w:val="008D320C"/>
    <w:rsid w:val="008D4691"/>
    <w:rsid w:val="008D5C58"/>
    <w:rsid w:val="008E382E"/>
    <w:rsid w:val="008E414E"/>
    <w:rsid w:val="008E429D"/>
    <w:rsid w:val="008E467B"/>
    <w:rsid w:val="008E4B66"/>
    <w:rsid w:val="008E653C"/>
    <w:rsid w:val="008E7F9D"/>
    <w:rsid w:val="008F06DC"/>
    <w:rsid w:val="008F1128"/>
    <w:rsid w:val="008F182A"/>
    <w:rsid w:val="008F1A20"/>
    <w:rsid w:val="009002F2"/>
    <w:rsid w:val="009019E5"/>
    <w:rsid w:val="00902422"/>
    <w:rsid w:val="00905536"/>
    <w:rsid w:val="00905BD3"/>
    <w:rsid w:val="0091457F"/>
    <w:rsid w:val="00914F6E"/>
    <w:rsid w:val="00920825"/>
    <w:rsid w:val="00920874"/>
    <w:rsid w:val="00922152"/>
    <w:rsid w:val="009228E2"/>
    <w:rsid w:val="00923EF4"/>
    <w:rsid w:val="0093035B"/>
    <w:rsid w:val="00930EE0"/>
    <w:rsid w:val="00930FCA"/>
    <w:rsid w:val="009310A5"/>
    <w:rsid w:val="00931925"/>
    <w:rsid w:val="0093218D"/>
    <w:rsid w:val="00935FDF"/>
    <w:rsid w:val="009448E5"/>
    <w:rsid w:val="00945E1D"/>
    <w:rsid w:val="009537A3"/>
    <w:rsid w:val="009545BD"/>
    <w:rsid w:val="009550D6"/>
    <w:rsid w:val="009575F4"/>
    <w:rsid w:val="0096431A"/>
    <w:rsid w:val="009670D3"/>
    <w:rsid w:val="00970914"/>
    <w:rsid w:val="009724A9"/>
    <w:rsid w:val="0097431C"/>
    <w:rsid w:val="009829F1"/>
    <w:rsid w:val="00982C29"/>
    <w:rsid w:val="00984598"/>
    <w:rsid w:val="00984691"/>
    <w:rsid w:val="00985C7D"/>
    <w:rsid w:val="00986445"/>
    <w:rsid w:val="00986E76"/>
    <w:rsid w:val="00991674"/>
    <w:rsid w:val="00992731"/>
    <w:rsid w:val="009935D7"/>
    <w:rsid w:val="009940F2"/>
    <w:rsid w:val="009941C3"/>
    <w:rsid w:val="00994841"/>
    <w:rsid w:val="009A0C00"/>
    <w:rsid w:val="009A2B34"/>
    <w:rsid w:val="009A3656"/>
    <w:rsid w:val="009A4085"/>
    <w:rsid w:val="009A4879"/>
    <w:rsid w:val="009A4AF5"/>
    <w:rsid w:val="009A4D68"/>
    <w:rsid w:val="009A501F"/>
    <w:rsid w:val="009B00AB"/>
    <w:rsid w:val="009B094C"/>
    <w:rsid w:val="009B2239"/>
    <w:rsid w:val="009B25B2"/>
    <w:rsid w:val="009B4A21"/>
    <w:rsid w:val="009B4DE1"/>
    <w:rsid w:val="009B6A2C"/>
    <w:rsid w:val="009B7DD0"/>
    <w:rsid w:val="009B7F49"/>
    <w:rsid w:val="009C4AF0"/>
    <w:rsid w:val="009C5680"/>
    <w:rsid w:val="009C67D7"/>
    <w:rsid w:val="009C7886"/>
    <w:rsid w:val="009D0233"/>
    <w:rsid w:val="009D04EF"/>
    <w:rsid w:val="009E161B"/>
    <w:rsid w:val="009F0EAC"/>
    <w:rsid w:val="009F6D50"/>
    <w:rsid w:val="009F789C"/>
    <w:rsid w:val="009F7910"/>
    <w:rsid w:val="00A012BB"/>
    <w:rsid w:val="00A0272F"/>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FA8"/>
    <w:rsid w:val="00A340F4"/>
    <w:rsid w:val="00A353D4"/>
    <w:rsid w:val="00A3774C"/>
    <w:rsid w:val="00A401D6"/>
    <w:rsid w:val="00A42BA6"/>
    <w:rsid w:val="00A43023"/>
    <w:rsid w:val="00A44D2A"/>
    <w:rsid w:val="00A5023D"/>
    <w:rsid w:val="00A511AB"/>
    <w:rsid w:val="00A5164C"/>
    <w:rsid w:val="00A51FD5"/>
    <w:rsid w:val="00A53A3B"/>
    <w:rsid w:val="00A544F2"/>
    <w:rsid w:val="00A56A3F"/>
    <w:rsid w:val="00A642AC"/>
    <w:rsid w:val="00A6708A"/>
    <w:rsid w:val="00A7151D"/>
    <w:rsid w:val="00A7161C"/>
    <w:rsid w:val="00A724E1"/>
    <w:rsid w:val="00A725EC"/>
    <w:rsid w:val="00A739DF"/>
    <w:rsid w:val="00A778B4"/>
    <w:rsid w:val="00A80A51"/>
    <w:rsid w:val="00A82F6A"/>
    <w:rsid w:val="00A84890"/>
    <w:rsid w:val="00A86C97"/>
    <w:rsid w:val="00A91205"/>
    <w:rsid w:val="00A921B5"/>
    <w:rsid w:val="00A9353D"/>
    <w:rsid w:val="00A93E4D"/>
    <w:rsid w:val="00AA0EF1"/>
    <w:rsid w:val="00AA2CCB"/>
    <w:rsid w:val="00AA3225"/>
    <w:rsid w:val="00AA59AC"/>
    <w:rsid w:val="00AA5FB8"/>
    <w:rsid w:val="00AA635B"/>
    <w:rsid w:val="00AA72CC"/>
    <w:rsid w:val="00AA7385"/>
    <w:rsid w:val="00AA7DD1"/>
    <w:rsid w:val="00AB0637"/>
    <w:rsid w:val="00AB10F4"/>
    <w:rsid w:val="00AB2D62"/>
    <w:rsid w:val="00AB2E5E"/>
    <w:rsid w:val="00AB4315"/>
    <w:rsid w:val="00AB4F2B"/>
    <w:rsid w:val="00AC069C"/>
    <w:rsid w:val="00AC1727"/>
    <w:rsid w:val="00AC2116"/>
    <w:rsid w:val="00AC427A"/>
    <w:rsid w:val="00AD3471"/>
    <w:rsid w:val="00AD3769"/>
    <w:rsid w:val="00AD3A0F"/>
    <w:rsid w:val="00AD3CE1"/>
    <w:rsid w:val="00AD48F0"/>
    <w:rsid w:val="00AE0FB5"/>
    <w:rsid w:val="00AE1D0F"/>
    <w:rsid w:val="00AE64B8"/>
    <w:rsid w:val="00AF0E23"/>
    <w:rsid w:val="00AF2A88"/>
    <w:rsid w:val="00AF6B31"/>
    <w:rsid w:val="00B01715"/>
    <w:rsid w:val="00B01A3D"/>
    <w:rsid w:val="00B01E6E"/>
    <w:rsid w:val="00B027F5"/>
    <w:rsid w:val="00B032B1"/>
    <w:rsid w:val="00B04967"/>
    <w:rsid w:val="00B04E3E"/>
    <w:rsid w:val="00B06F2C"/>
    <w:rsid w:val="00B10189"/>
    <w:rsid w:val="00B10E16"/>
    <w:rsid w:val="00B116CC"/>
    <w:rsid w:val="00B14E66"/>
    <w:rsid w:val="00B16D8D"/>
    <w:rsid w:val="00B179A0"/>
    <w:rsid w:val="00B17FE6"/>
    <w:rsid w:val="00B20D55"/>
    <w:rsid w:val="00B22F41"/>
    <w:rsid w:val="00B2523B"/>
    <w:rsid w:val="00B252A0"/>
    <w:rsid w:val="00B27AAA"/>
    <w:rsid w:val="00B3039C"/>
    <w:rsid w:val="00B30B8A"/>
    <w:rsid w:val="00B32D66"/>
    <w:rsid w:val="00B32E58"/>
    <w:rsid w:val="00B33183"/>
    <w:rsid w:val="00B3338D"/>
    <w:rsid w:val="00B34B04"/>
    <w:rsid w:val="00B40D07"/>
    <w:rsid w:val="00B44665"/>
    <w:rsid w:val="00B52589"/>
    <w:rsid w:val="00B541AE"/>
    <w:rsid w:val="00B578BA"/>
    <w:rsid w:val="00B61616"/>
    <w:rsid w:val="00B61ADF"/>
    <w:rsid w:val="00B623DD"/>
    <w:rsid w:val="00B63657"/>
    <w:rsid w:val="00B63FFE"/>
    <w:rsid w:val="00B64DC8"/>
    <w:rsid w:val="00B65059"/>
    <w:rsid w:val="00B657FB"/>
    <w:rsid w:val="00B66266"/>
    <w:rsid w:val="00B66E32"/>
    <w:rsid w:val="00B678F8"/>
    <w:rsid w:val="00B72653"/>
    <w:rsid w:val="00B72B53"/>
    <w:rsid w:val="00B74453"/>
    <w:rsid w:val="00B75EDD"/>
    <w:rsid w:val="00B77781"/>
    <w:rsid w:val="00B77AE0"/>
    <w:rsid w:val="00B77B07"/>
    <w:rsid w:val="00B81173"/>
    <w:rsid w:val="00B811C7"/>
    <w:rsid w:val="00B81D92"/>
    <w:rsid w:val="00B82894"/>
    <w:rsid w:val="00B82920"/>
    <w:rsid w:val="00B83F74"/>
    <w:rsid w:val="00B84340"/>
    <w:rsid w:val="00B9025F"/>
    <w:rsid w:val="00B90572"/>
    <w:rsid w:val="00B91FEE"/>
    <w:rsid w:val="00B92412"/>
    <w:rsid w:val="00B925C9"/>
    <w:rsid w:val="00B93B6A"/>
    <w:rsid w:val="00B94B59"/>
    <w:rsid w:val="00B9594E"/>
    <w:rsid w:val="00B97190"/>
    <w:rsid w:val="00B9740E"/>
    <w:rsid w:val="00BA05BE"/>
    <w:rsid w:val="00BA0674"/>
    <w:rsid w:val="00BA0C6F"/>
    <w:rsid w:val="00BA316C"/>
    <w:rsid w:val="00BA5502"/>
    <w:rsid w:val="00BA6E06"/>
    <w:rsid w:val="00BB0A51"/>
    <w:rsid w:val="00BB3359"/>
    <w:rsid w:val="00BB3373"/>
    <w:rsid w:val="00BB69D9"/>
    <w:rsid w:val="00BB6C29"/>
    <w:rsid w:val="00BB7721"/>
    <w:rsid w:val="00BC4331"/>
    <w:rsid w:val="00BC5060"/>
    <w:rsid w:val="00BC6DE3"/>
    <w:rsid w:val="00BD1957"/>
    <w:rsid w:val="00BD1EB4"/>
    <w:rsid w:val="00BD26D6"/>
    <w:rsid w:val="00BD5585"/>
    <w:rsid w:val="00BD562C"/>
    <w:rsid w:val="00BD5C3C"/>
    <w:rsid w:val="00BD5DBB"/>
    <w:rsid w:val="00BE38DD"/>
    <w:rsid w:val="00BE75FB"/>
    <w:rsid w:val="00BF17FF"/>
    <w:rsid w:val="00BF1E23"/>
    <w:rsid w:val="00BF32F9"/>
    <w:rsid w:val="00BF4A28"/>
    <w:rsid w:val="00C0195D"/>
    <w:rsid w:val="00C02CDA"/>
    <w:rsid w:val="00C02DC5"/>
    <w:rsid w:val="00C033E8"/>
    <w:rsid w:val="00C03D04"/>
    <w:rsid w:val="00C04309"/>
    <w:rsid w:val="00C04E87"/>
    <w:rsid w:val="00C0516E"/>
    <w:rsid w:val="00C0641A"/>
    <w:rsid w:val="00C10794"/>
    <w:rsid w:val="00C10FAD"/>
    <w:rsid w:val="00C151CE"/>
    <w:rsid w:val="00C1561C"/>
    <w:rsid w:val="00C16CBF"/>
    <w:rsid w:val="00C20438"/>
    <w:rsid w:val="00C2235D"/>
    <w:rsid w:val="00C258E7"/>
    <w:rsid w:val="00C25FAE"/>
    <w:rsid w:val="00C273FB"/>
    <w:rsid w:val="00C3306F"/>
    <w:rsid w:val="00C330FF"/>
    <w:rsid w:val="00C332FD"/>
    <w:rsid w:val="00C33B02"/>
    <w:rsid w:val="00C36BFA"/>
    <w:rsid w:val="00C40754"/>
    <w:rsid w:val="00C4186C"/>
    <w:rsid w:val="00C42BE8"/>
    <w:rsid w:val="00C441C9"/>
    <w:rsid w:val="00C4458D"/>
    <w:rsid w:val="00C456A1"/>
    <w:rsid w:val="00C47A19"/>
    <w:rsid w:val="00C5159F"/>
    <w:rsid w:val="00C52124"/>
    <w:rsid w:val="00C52C6E"/>
    <w:rsid w:val="00C54EAA"/>
    <w:rsid w:val="00C5712D"/>
    <w:rsid w:val="00C63D1F"/>
    <w:rsid w:val="00C71F4F"/>
    <w:rsid w:val="00C73297"/>
    <w:rsid w:val="00C7374E"/>
    <w:rsid w:val="00C73ED7"/>
    <w:rsid w:val="00C7732B"/>
    <w:rsid w:val="00C81D09"/>
    <w:rsid w:val="00C81D7B"/>
    <w:rsid w:val="00C911EE"/>
    <w:rsid w:val="00C951D2"/>
    <w:rsid w:val="00C95940"/>
    <w:rsid w:val="00C96771"/>
    <w:rsid w:val="00C96D09"/>
    <w:rsid w:val="00CA0239"/>
    <w:rsid w:val="00CA0DDD"/>
    <w:rsid w:val="00CA1881"/>
    <w:rsid w:val="00CA1DC3"/>
    <w:rsid w:val="00CA23EE"/>
    <w:rsid w:val="00CA3DCC"/>
    <w:rsid w:val="00CA4649"/>
    <w:rsid w:val="00CA4AFB"/>
    <w:rsid w:val="00CA5C8E"/>
    <w:rsid w:val="00CA60FB"/>
    <w:rsid w:val="00CA6202"/>
    <w:rsid w:val="00CB0A19"/>
    <w:rsid w:val="00CB0D65"/>
    <w:rsid w:val="00CB47A6"/>
    <w:rsid w:val="00CB491B"/>
    <w:rsid w:val="00CB56B1"/>
    <w:rsid w:val="00CB5F5D"/>
    <w:rsid w:val="00CB6347"/>
    <w:rsid w:val="00CC2E60"/>
    <w:rsid w:val="00CC6111"/>
    <w:rsid w:val="00CC6BC9"/>
    <w:rsid w:val="00CC7BC5"/>
    <w:rsid w:val="00CD0A88"/>
    <w:rsid w:val="00CD2FF9"/>
    <w:rsid w:val="00CD37A1"/>
    <w:rsid w:val="00CD3EBE"/>
    <w:rsid w:val="00CE2806"/>
    <w:rsid w:val="00CE28C2"/>
    <w:rsid w:val="00CE448C"/>
    <w:rsid w:val="00CE65B2"/>
    <w:rsid w:val="00CF2379"/>
    <w:rsid w:val="00CF2453"/>
    <w:rsid w:val="00CF42C6"/>
    <w:rsid w:val="00CF568D"/>
    <w:rsid w:val="00D00EF5"/>
    <w:rsid w:val="00D01429"/>
    <w:rsid w:val="00D054FE"/>
    <w:rsid w:val="00D06F78"/>
    <w:rsid w:val="00D071E5"/>
    <w:rsid w:val="00D11F66"/>
    <w:rsid w:val="00D1212D"/>
    <w:rsid w:val="00D12D77"/>
    <w:rsid w:val="00D1427B"/>
    <w:rsid w:val="00D159F8"/>
    <w:rsid w:val="00D1669C"/>
    <w:rsid w:val="00D21FA0"/>
    <w:rsid w:val="00D2564E"/>
    <w:rsid w:val="00D265F1"/>
    <w:rsid w:val="00D30931"/>
    <w:rsid w:val="00D37F25"/>
    <w:rsid w:val="00D45FCB"/>
    <w:rsid w:val="00D46E41"/>
    <w:rsid w:val="00D531AD"/>
    <w:rsid w:val="00D53EFA"/>
    <w:rsid w:val="00D5499B"/>
    <w:rsid w:val="00D57A80"/>
    <w:rsid w:val="00D57E64"/>
    <w:rsid w:val="00D63207"/>
    <w:rsid w:val="00D63908"/>
    <w:rsid w:val="00D63B54"/>
    <w:rsid w:val="00D64B48"/>
    <w:rsid w:val="00D64F74"/>
    <w:rsid w:val="00D65B63"/>
    <w:rsid w:val="00D70FE9"/>
    <w:rsid w:val="00D740A8"/>
    <w:rsid w:val="00D74D68"/>
    <w:rsid w:val="00D77159"/>
    <w:rsid w:val="00D80366"/>
    <w:rsid w:val="00D80D85"/>
    <w:rsid w:val="00D821E9"/>
    <w:rsid w:val="00D83D1F"/>
    <w:rsid w:val="00D847F8"/>
    <w:rsid w:val="00D84E02"/>
    <w:rsid w:val="00D8657E"/>
    <w:rsid w:val="00D90D05"/>
    <w:rsid w:val="00D90FE9"/>
    <w:rsid w:val="00D922CD"/>
    <w:rsid w:val="00D92FE3"/>
    <w:rsid w:val="00D951E7"/>
    <w:rsid w:val="00D9564D"/>
    <w:rsid w:val="00D96215"/>
    <w:rsid w:val="00D9724A"/>
    <w:rsid w:val="00DA3968"/>
    <w:rsid w:val="00DA3B9F"/>
    <w:rsid w:val="00DA53DA"/>
    <w:rsid w:val="00DA5B3A"/>
    <w:rsid w:val="00DA6D51"/>
    <w:rsid w:val="00DA72FE"/>
    <w:rsid w:val="00DB0B96"/>
    <w:rsid w:val="00DB1940"/>
    <w:rsid w:val="00DB1CC1"/>
    <w:rsid w:val="00DB2AAE"/>
    <w:rsid w:val="00DB49DF"/>
    <w:rsid w:val="00DB5AD2"/>
    <w:rsid w:val="00DB7C89"/>
    <w:rsid w:val="00DC1C55"/>
    <w:rsid w:val="00DC27A3"/>
    <w:rsid w:val="00DC66C2"/>
    <w:rsid w:val="00DC6B8A"/>
    <w:rsid w:val="00DC6BD0"/>
    <w:rsid w:val="00DD016C"/>
    <w:rsid w:val="00DD38CD"/>
    <w:rsid w:val="00DD5715"/>
    <w:rsid w:val="00DE04C2"/>
    <w:rsid w:val="00DE0C5E"/>
    <w:rsid w:val="00DE1788"/>
    <w:rsid w:val="00DE46DC"/>
    <w:rsid w:val="00DE503F"/>
    <w:rsid w:val="00DF05C5"/>
    <w:rsid w:val="00DF10DD"/>
    <w:rsid w:val="00DF3AB3"/>
    <w:rsid w:val="00DF5243"/>
    <w:rsid w:val="00DF66CE"/>
    <w:rsid w:val="00E023C9"/>
    <w:rsid w:val="00E10D45"/>
    <w:rsid w:val="00E12A94"/>
    <w:rsid w:val="00E17AE0"/>
    <w:rsid w:val="00E20C9E"/>
    <w:rsid w:val="00E2145B"/>
    <w:rsid w:val="00E223FA"/>
    <w:rsid w:val="00E2362C"/>
    <w:rsid w:val="00E32467"/>
    <w:rsid w:val="00E349C4"/>
    <w:rsid w:val="00E3592E"/>
    <w:rsid w:val="00E423F5"/>
    <w:rsid w:val="00E42641"/>
    <w:rsid w:val="00E434D9"/>
    <w:rsid w:val="00E4435F"/>
    <w:rsid w:val="00E468FC"/>
    <w:rsid w:val="00E50540"/>
    <w:rsid w:val="00E50B31"/>
    <w:rsid w:val="00E5119A"/>
    <w:rsid w:val="00E52029"/>
    <w:rsid w:val="00E54184"/>
    <w:rsid w:val="00E55003"/>
    <w:rsid w:val="00E56E9D"/>
    <w:rsid w:val="00E65949"/>
    <w:rsid w:val="00E70B2F"/>
    <w:rsid w:val="00E72C09"/>
    <w:rsid w:val="00E7625C"/>
    <w:rsid w:val="00E7633E"/>
    <w:rsid w:val="00E77615"/>
    <w:rsid w:val="00E777B1"/>
    <w:rsid w:val="00E8137B"/>
    <w:rsid w:val="00E836DD"/>
    <w:rsid w:val="00E8370C"/>
    <w:rsid w:val="00E8444B"/>
    <w:rsid w:val="00E90C32"/>
    <w:rsid w:val="00E918EF"/>
    <w:rsid w:val="00E95D36"/>
    <w:rsid w:val="00E97353"/>
    <w:rsid w:val="00E979F1"/>
    <w:rsid w:val="00EA077F"/>
    <w:rsid w:val="00EA1F3F"/>
    <w:rsid w:val="00EA3AE7"/>
    <w:rsid w:val="00EA640B"/>
    <w:rsid w:val="00EA6608"/>
    <w:rsid w:val="00EA773B"/>
    <w:rsid w:val="00EA7890"/>
    <w:rsid w:val="00EB564F"/>
    <w:rsid w:val="00EB773D"/>
    <w:rsid w:val="00EC2A38"/>
    <w:rsid w:val="00EC58C5"/>
    <w:rsid w:val="00ED0529"/>
    <w:rsid w:val="00ED052A"/>
    <w:rsid w:val="00ED1D6A"/>
    <w:rsid w:val="00ED359E"/>
    <w:rsid w:val="00ED7B4E"/>
    <w:rsid w:val="00EE1BC2"/>
    <w:rsid w:val="00EE2A9F"/>
    <w:rsid w:val="00EE2EAF"/>
    <w:rsid w:val="00EE7386"/>
    <w:rsid w:val="00EE7B41"/>
    <w:rsid w:val="00EF0AFC"/>
    <w:rsid w:val="00F0170C"/>
    <w:rsid w:val="00F03469"/>
    <w:rsid w:val="00F074B0"/>
    <w:rsid w:val="00F075DB"/>
    <w:rsid w:val="00F10361"/>
    <w:rsid w:val="00F128F9"/>
    <w:rsid w:val="00F13B57"/>
    <w:rsid w:val="00F158BE"/>
    <w:rsid w:val="00F1705B"/>
    <w:rsid w:val="00F17080"/>
    <w:rsid w:val="00F21A1D"/>
    <w:rsid w:val="00F224C2"/>
    <w:rsid w:val="00F232E2"/>
    <w:rsid w:val="00F23CF9"/>
    <w:rsid w:val="00F247F5"/>
    <w:rsid w:val="00F26624"/>
    <w:rsid w:val="00F324C8"/>
    <w:rsid w:val="00F33689"/>
    <w:rsid w:val="00F401F9"/>
    <w:rsid w:val="00F40272"/>
    <w:rsid w:val="00F408DF"/>
    <w:rsid w:val="00F45D59"/>
    <w:rsid w:val="00F46BAE"/>
    <w:rsid w:val="00F5058F"/>
    <w:rsid w:val="00F53945"/>
    <w:rsid w:val="00F568F9"/>
    <w:rsid w:val="00F56FF5"/>
    <w:rsid w:val="00F62E97"/>
    <w:rsid w:val="00F65182"/>
    <w:rsid w:val="00F70DCC"/>
    <w:rsid w:val="00F72256"/>
    <w:rsid w:val="00F7502E"/>
    <w:rsid w:val="00F86EC4"/>
    <w:rsid w:val="00F91973"/>
    <w:rsid w:val="00F9344C"/>
    <w:rsid w:val="00F93774"/>
    <w:rsid w:val="00FA02AF"/>
    <w:rsid w:val="00FA18E5"/>
    <w:rsid w:val="00FA5FAA"/>
    <w:rsid w:val="00FB21A6"/>
    <w:rsid w:val="00FB2E40"/>
    <w:rsid w:val="00FB2EAF"/>
    <w:rsid w:val="00FB3145"/>
    <w:rsid w:val="00FB3450"/>
    <w:rsid w:val="00FB3DD7"/>
    <w:rsid w:val="00FB6757"/>
    <w:rsid w:val="00FB6F16"/>
    <w:rsid w:val="00FC439C"/>
    <w:rsid w:val="00FC5245"/>
    <w:rsid w:val="00FC5A02"/>
    <w:rsid w:val="00FC648F"/>
    <w:rsid w:val="00FC69EC"/>
    <w:rsid w:val="00FD343E"/>
    <w:rsid w:val="00FD4F9A"/>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926F64B-F3E5-4C89-AD76-C966F76A9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1C30EC"/>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1C30EC"/>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1C30EC"/>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1C30EC"/>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1C30EC"/>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1C30EC"/>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1C30EC"/>
    <w:pPr>
      <w:keepLines/>
      <w:numPr>
        <w:numId w:val="4"/>
      </w:numPr>
      <w:spacing w:before="120" w:after="120" w:line="240" w:lineRule="auto"/>
      <w:ind w:right="864"/>
    </w:pPr>
    <w:rPr>
      <w:rFonts w:ascii="Utopia" w:hAnsi="Utopia"/>
      <w:sz w:val="18"/>
    </w:rPr>
  </w:style>
  <w:style w:type="character" w:customStyle="1" w:styleId="CodeBold">
    <w:name w:val="Code Bold"/>
    <w:rsid w:val="001C30EC"/>
    <w:rPr>
      <w:rFonts w:ascii="TheSansMonoConBlack" w:hAnsi="TheSansMonoConBlack"/>
      <w:sz w:val="18"/>
    </w:rPr>
  </w:style>
  <w:style w:type="paragraph" w:customStyle="1" w:styleId="ChapterNumber">
    <w:name w:val="Chapter Number"/>
    <w:next w:val="Normal"/>
    <w:autoRedefine/>
    <w:qFormat/>
    <w:rsid w:val="001C30EC"/>
    <w:pPr>
      <w:keepNext/>
      <w:spacing w:after="240"/>
    </w:pPr>
    <w:rPr>
      <w:rFonts w:ascii="Arial" w:hAnsi="Arial"/>
      <w:b/>
      <w:caps/>
      <w:sz w:val="28"/>
      <w:szCs w:val="28"/>
    </w:rPr>
  </w:style>
  <w:style w:type="paragraph" w:customStyle="1" w:styleId="ChapterTitle">
    <w:name w:val="Chapter Title"/>
    <w:next w:val="Normal"/>
    <w:rsid w:val="001C30EC"/>
    <w:pPr>
      <w:spacing w:before="240" w:after="1200"/>
    </w:pPr>
    <w:rPr>
      <w:rFonts w:ascii="Arial Narrow" w:hAnsi="Arial Narrow"/>
      <w:b/>
      <w:sz w:val="60"/>
      <w:szCs w:val="48"/>
    </w:rPr>
  </w:style>
  <w:style w:type="paragraph" w:customStyle="1" w:styleId="FigureCaption">
    <w:name w:val="Figure Caption"/>
    <w:next w:val="Normal"/>
    <w:qFormat/>
    <w:rsid w:val="001C30EC"/>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1C30EC"/>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eastAsiaTheme="minorHAnsi" w:hAnsi="Utopia" w:cstheme="minorBidi"/>
      <w:i/>
      <w:noProof/>
      <w:sz w:val="18"/>
      <w:szCs w:val="22"/>
    </w:rPr>
  </w:style>
  <w:style w:type="paragraph" w:customStyle="1" w:styleId="NumSubList">
    <w:name w:val="Num Sub List"/>
    <w:basedOn w:val="Normal"/>
    <w:rsid w:val="001C30EC"/>
    <w:pPr>
      <w:numPr>
        <w:numId w:val="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1C30EC"/>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1C30EC"/>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eastAsiaTheme="minorHAnsi" w:hAnsi="Utopia" w:cstheme="minorBidi"/>
      <w:i/>
      <w:iCs/>
      <w:szCs w:val="22"/>
    </w:rPr>
  </w:style>
  <w:style w:type="paragraph" w:customStyle="1" w:styleId="Results">
    <w:name w:val="Results"/>
    <w:basedOn w:val="Normal"/>
    <w:rsid w:val="001C30E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1C30EC"/>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eastAsiaTheme="minorHAnsi" w:hAnsi="HelveticaNeue Condensed" w:cstheme="minorBidi"/>
      <w:szCs w:val="22"/>
    </w:rPr>
  </w:style>
  <w:style w:type="paragraph" w:customStyle="1" w:styleId="ExerciseBullet">
    <w:name w:val="Exercise Bullet"/>
    <w:basedOn w:val="Normal"/>
    <w:rsid w:val="001C30EC"/>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1C30E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1C30EC"/>
    <w:pPr>
      <w:spacing w:before="120" w:after="120"/>
      <w:contextualSpacing/>
    </w:pPr>
    <w:rPr>
      <w:rFonts w:ascii="Utopia" w:hAnsi="Utopia"/>
      <w:sz w:val="18"/>
    </w:rPr>
  </w:style>
  <w:style w:type="paragraph" w:customStyle="1" w:styleId="TableCaption">
    <w:name w:val="Table Caption"/>
    <w:basedOn w:val="FigureCaption"/>
    <w:next w:val="Normal"/>
    <w:qFormat/>
    <w:rsid w:val="001C30EC"/>
    <w:pPr>
      <w:spacing w:after="120"/>
    </w:pPr>
  </w:style>
  <w:style w:type="paragraph" w:customStyle="1" w:styleId="TableHead">
    <w:name w:val="Table Head"/>
    <w:next w:val="Normal"/>
    <w:rsid w:val="001C30EC"/>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1C30EC"/>
    <w:pPr>
      <w:spacing w:before="60" w:after="240"/>
      <w:contextualSpacing/>
    </w:pPr>
    <w:rPr>
      <w:rFonts w:ascii="Utopia" w:hAnsi="Utopia"/>
      <w:i/>
      <w:sz w:val="18"/>
    </w:rPr>
  </w:style>
  <w:style w:type="table" w:styleId="TableGrid">
    <w:name w:val="Table Grid"/>
    <w:basedOn w:val="TableNormal"/>
    <w:rsid w:val="001C30E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1C30EC"/>
    <w:pPr>
      <w:numPr>
        <w:numId w:val="0"/>
      </w:numPr>
      <w:ind w:left="864"/>
    </w:pPr>
  </w:style>
  <w:style w:type="paragraph" w:customStyle="1" w:styleId="NumList">
    <w:name w:val="Num List"/>
    <w:basedOn w:val="Normal"/>
    <w:rsid w:val="001C30EC"/>
    <w:pPr>
      <w:keepLines/>
      <w:numPr>
        <w:numId w:val="8"/>
      </w:numPr>
      <w:spacing w:before="120"/>
      <w:ind w:right="1152"/>
    </w:pPr>
    <w:rPr>
      <w:rFonts w:ascii="Utopia" w:hAnsi="Utopia"/>
      <w:sz w:val="18"/>
    </w:rPr>
  </w:style>
  <w:style w:type="paragraph" w:customStyle="1" w:styleId="QuoteSource">
    <w:name w:val="Quote Source"/>
    <w:basedOn w:val="Quote"/>
    <w:next w:val="Normal"/>
    <w:qFormat/>
    <w:rsid w:val="001C30EC"/>
    <w:pPr>
      <w:spacing w:before="0"/>
      <w:ind w:left="0" w:right="0"/>
      <w:jc w:val="right"/>
    </w:pPr>
    <w:rPr>
      <w:i w:val="0"/>
    </w:rPr>
  </w:style>
  <w:style w:type="paragraph" w:customStyle="1" w:styleId="ExerciseHead">
    <w:name w:val="Exercise Head"/>
    <w:basedOn w:val="Normal"/>
    <w:next w:val="Normal"/>
    <w:rsid w:val="001C30E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1C30EC"/>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1C30EC"/>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eastAsiaTheme="minorHAnsi" w:hAnsi="TheSansMonoConNormal" w:cstheme="minorBidi"/>
      <w:noProof/>
      <w:sz w:val="18"/>
      <w:szCs w:val="22"/>
    </w:rPr>
  </w:style>
  <w:style w:type="paragraph" w:customStyle="1" w:styleId="ExerciseSubhead">
    <w:name w:val="Exercise Subhead"/>
    <w:basedOn w:val="Normal"/>
    <w:rsid w:val="001C30EC"/>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1C30EC"/>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1C30E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1C30EC"/>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eastAsiaTheme="minorHAnsi" w:hAnsi="HelveticaNeue Condensed" w:cstheme="minorBidi"/>
      <w:szCs w:val="22"/>
    </w:rPr>
  </w:style>
  <w:style w:type="paragraph" w:customStyle="1" w:styleId="BodyTextFirst">
    <w:name w:val="Body Text First"/>
    <w:basedOn w:val="BodyText"/>
    <w:link w:val="BodyTextFirstChar"/>
    <w:rsid w:val="001C30E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1C30EC"/>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1C30E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1C30EC"/>
  </w:style>
  <w:style w:type="paragraph" w:customStyle="1" w:styleId="SideBarSubhead">
    <w:name w:val="Side Bar Subhead"/>
    <w:basedOn w:val="Normal"/>
    <w:rsid w:val="001C30E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1C30EC"/>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1C30EC"/>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eastAsiaTheme="minorHAnsi" w:hAnsi="HelveticaNeue Condensed" w:cstheme="minorBidi"/>
      <w:szCs w:val="22"/>
    </w:rPr>
  </w:style>
  <w:style w:type="paragraph" w:customStyle="1" w:styleId="SideBarLast">
    <w:name w:val="Side Bar Last"/>
    <w:basedOn w:val="Normal"/>
    <w:link w:val="SideBarLastChar"/>
    <w:qFormat/>
    <w:rsid w:val="001C30E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eastAsiaTheme="minorHAnsi" w:hAnsi="HelveticaNeue Condensed" w:cstheme="minorBidi"/>
      <w:szCs w:val="22"/>
    </w:rPr>
  </w:style>
  <w:style w:type="paragraph" w:customStyle="1" w:styleId="SideBarBullet">
    <w:name w:val="Side Bar Bullet"/>
    <w:basedOn w:val="Normal"/>
    <w:rsid w:val="001C30E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1C30E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1C30E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eastAsiaTheme="minorHAnsi" w:hAnsi="HelveticaNeue Condensed" w:cstheme="minorBidi"/>
      <w:szCs w:val="22"/>
    </w:rPr>
  </w:style>
  <w:style w:type="paragraph" w:customStyle="1" w:styleId="SideBarHead">
    <w:name w:val="Side Bar Head"/>
    <w:basedOn w:val="Normal"/>
    <w:next w:val="Normal"/>
    <w:rsid w:val="001C30E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1C30EC"/>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1C30EC"/>
    <w:pPr>
      <w:spacing w:before="120" w:after="120"/>
    </w:pPr>
    <w:rPr>
      <w:rFonts w:ascii="Arial" w:hAnsi="Arial"/>
      <w:sz w:val="18"/>
    </w:rPr>
  </w:style>
  <w:style w:type="paragraph" w:styleId="Revision">
    <w:name w:val="Revision"/>
    <w:hidden/>
    <w:uiPriority w:val="99"/>
    <w:semiHidden/>
    <w:rsid w:val="001C30EC"/>
    <w:rPr>
      <w:rFonts w:ascii="Calibri" w:eastAsia="Calibri" w:hAnsi="Calibri"/>
      <w:sz w:val="22"/>
      <w:szCs w:val="22"/>
    </w:rPr>
  </w:style>
  <w:style w:type="character" w:styleId="IntenseEmphasis">
    <w:name w:val="Intense Emphasis"/>
    <w:basedOn w:val="DefaultParagraphFont"/>
    <w:uiPriority w:val="21"/>
    <w:qFormat/>
    <w:rsid w:val="001C30EC"/>
    <w:rPr>
      <w:b/>
      <w:bCs/>
      <w:i/>
      <w:iCs/>
      <w:color w:val="auto"/>
    </w:rPr>
  </w:style>
  <w:style w:type="character" w:styleId="Emphasis">
    <w:name w:val="Emphasis"/>
    <w:basedOn w:val="DefaultParagraphFont"/>
    <w:qFormat/>
    <w:rsid w:val="001C30EC"/>
    <w:rPr>
      <w:i/>
      <w:iCs/>
    </w:rPr>
  </w:style>
  <w:style w:type="character" w:styleId="Strong">
    <w:name w:val="Strong"/>
    <w:basedOn w:val="DefaultParagraphFont"/>
    <w:qFormat/>
    <w:rsid w:val="001C30EC"/>
    <w:rPr>
      <w:b/>
      <w:bCs/>
    </w:rPr>
  </w:style>
  <w:style w:type="paragraph" w:styleId="Subtitle">
    <w:name w:val="Subtitle"/>
    <w:basedOn w:val="Normal"/>
    <w:next w:val="Normal"/>
    <w:link w:val="SubtitleChar"/>
    <w:qFormat/>
    <w:rsid w:val="001C30EC"/>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eastAsiaTheme="minorHAnsi" w:hAnsi="Cambria" w:cstheme="minorBidi"/>
      <w:sz w:val="22"/>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1C30EC"/>
    <w:rPr>
      <w:rFonts w:ascii="ZapfDingbats" w:hAnsi="ZapfDingbats"/>
      <w:color w:val="auto"/>
      <w:szCs w:val="24"/>
    </w:rPr>
  </w:style>
  <w:style w:type="paragraph" w:customStyle="1" w:styleId="Code">
    <w:name w:val="Code"/>
    <w:basedOn w:val="Normal"/>
    <w:link w:val="CodeChar"/>
    <w:qFormat/>
    <w:rsid w:val="001C30EC"/>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1C30EC"/>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semiHidden/>
    <w:unhideWhenUsed/>
    <w:locked/>
    <w:rsid w:val="00424A75"/>
    <w:pPr>
      <w:spacing w:after="0" w:line="240" w:lineRule="auto"/>
    </w:pPr>
    <w:rPr>
      <w:sz w:val="20"/>
      <w:szCs w:val="20"/>
    </w:rPr>
  </w:style>
  <w:style w:type="character" w:customStyle="1" w:styleId="FootnoteTextChar">
    <w:name w:val="Footnote Text Char"/>
    <w:basedOn w:val="DefaultParagraphFont"/>
    <w:link w:val="FootnoteText"/>
    <w:semiHidden/>
    <w:rsid w:val="00424A75"/>
    <w:rPr>
      <w:rFonts w:asciiTheme="minorHAnsi" w:eastAsiaTheme="minorHAnsi" w:hAnsiTheme="minorHAnsi" w:cstheme="minorBidi"/>
    </w:rPr>
  </w:style>
  <w:style w:type="character" w:styleId="FootnoteReference">
    <w:name w:val="footnote reference"/>
    <w:basedOn w:val="DefaultParagraphFont"/>
    <w:semiHidden/>
    <w:unhideWhenUsed/>
    <w:locked/>
    <w:rsid w:val="00424A75"/>
    <w:rPr>
      <w:vertAlign w:val="superscript"/>
    </w:rPr>
  </w:style>
  <w:style w:type="paragraph" w:styleId="ListParagraph">
    <w:name w:val="List Paragraph"/>
    <w:basedOn w:val="Normal"/>
    <w:uiPriority w:val="34"/>
    <w:qFormat/>
    <w:locked/>
    <w:rsid w:val="00424A75"/>
    <w:pPr>
      <w:ind w:left="720"/>
      <w:contextualSpacing/>
    </w:pPr>
  </w:style>
  <w:style w:type="paragraph" w:styleId="HTMLPreformatted">
    <w:name w:val="HTML Preformatted"/>
    <w:basedOn w:val="Normal"/>
    <w:link w:val="HTMLPreformattedChar"/>
    <w:semiHidden/>
    <w:unhideWhenUsed/>
    <w:locked/>
    <w:rsid w:val="00177B68"/>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177B68"/>
    <w:rPr>
      <w:rFonts w:ascii="Consolas" w:eastAsiaTheme="minorHAnsi"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2811">
      <w:bodyDiv w:val="1"/>
      <w:marLeft w:val="0"/>
      <w:marRight w:val="0"/>
      <w:marTop w:val="0"/>
      <w:marBottom w:val="0"/>
      <w:divBdr>
        <w:top w:val="none" w:sz="0" w:space="0" w:color="auto"/>
        <w:left w:val="none" w:sz="0" w:space="0" w:color="auto"/>
        <w:bottom w:val="none" w:sz="0" w:space="0" w:color="auto"/>
        <w:right w:val="none" w:sz="0" w:space="0" w:color="auto"/>
      </w:divBdr>
    </w:div>
    <w:div w:id="17857664">
      <w:bodyDiv w:val="1"/>
      <w:marLeft w:val="0"/>
      <w:marRight w:val="0"/>
      <w:marTop w:val="0"/>
      <w:marBottom w:val="0"/>
      <w:divBdr>
        <w:top w:val="none" w:sz="0" w:space="0" w:color="auto"/>
        <w:left w:val="none" w:sz="0" w:space="0" w:color="auto"/>
        <w:bottom w:val="none" w:sz="0" w:space="0" w:color="auto"/>
        <w:right w:val="none" w:sz="0" w:space="0" w:color="auto"/>
      </w:divBdr>
    </w:div>
    <w:div w:id="49694694">
      <w:bodyDiv w:val="1"/>
      <w:marLeft w:val="0"/>
      <w:marRight w:val="0"/>
      <w:marTop w:val="0"/>
      <w:marBottom w:val="0"/>
      <w:divBdr>
        <w:top w:val="none" w:sz="0" w:space="0" w:color="auto"/>
        <w:left w:val="none" w:sz="0" w:space="0" w:color="auto"/>
        <w:bottom w:val="none" w:sz="0" w:space="0" w:color="auto"/>
        <w:right w:val="none" w:sz="0" w:space="0" w:color="auto"/>
      </w:divBdr>
    </w:div>
    <w:div w:id="122502497">
      <w:bodyDiv w:val="1"/>
      <w:marLeft w:val="0"/>
      <w:marRight w:val="0"/>
      <w:marTop w:val="0"/>
      <w:marBottom w:val="0"/>
      <w:divBdr>
        <w:top w:val="none" w:sz="0" w:space="0" w:color="auto"/>
        <w:left w:val="none" w:sz="0" w:space="0" w:color="auto"/>
        <w:bottom w:val="none" w:sz="0" w:space="0" w:color="auto"/>
        <w:right w:val="none" w:sz="0" w:space="0" w:color="auto"/>
      </w:divBdr>
    </w:div>
    <w:div w:id="149758227">
      <w:bodyDiv w:val="1"/>
      <w:marLeft w:val="0"/>
      <w:marRight w:val="0"/>
      <w:marTop w:val="0"/>
      <w:marBottom w:val="0"/>
      <w:divBdr>
        <w:top w:val="none" w:sz="0" w:space="0" w:color="auto"/>
        <w:left w:val="none" w:sz="0" w:space="0" w:color="auto"/>
        <w:bottom w:val="none" w:sz="0" w:space="0" w:color="auto"/>
        <w:right w:val="none" w:sz="0" w:space="0" w:color="auto"/>
      </w:divBdr>
    </w:div>
    <w:div w:id="181208982">
      <w:bodyDiv w:val="1"/>
      <w:marLeft w:val="0"/>
      <w:marRight w:val="0"/>
      <w:marTop w:val="0"/>
      <w:marBottom w:val="0"/>
      <w:divBdr>
        <w:top w:val="none" w:sz="0" w:space="0" w:color="auto"/>
        <w:left w:val="none" w:sz="0" w:space="0" w:color="auto"/>
        <w:bottom w:val="none" w:sz="0" w:space="0" w:color="auto"/>
        <w:right w:val="none" w:sz="0" w:space="0" w:color="auto"/>
      </w:divBdr>
      <w:divsChild>
        <w:div w:id="384259055">
          <w:marLeft w:val="0"/>
          <w:marRight w:val="0"/>
          <w:marTop w:val="0"/>
          <w:marBottom w:val="0"/>
          <w:divBdr>
            <w:top w:val="none" w:sz="0" w:space="0" w:color="auto"/>
            <w:left w:val="none" w:sz="0" w:space="0" w:color="auto"/>
            <w:bottom w:val="none" w:sz="0" w:space="0" w:color="auto"/>
            <w:right w:val="none" w:sz="0" w:space="0" w:color="auto"/>
          </w:divBdr>
        </w:div>
      </w:divsChild>
    </w:div>
    <w:div w:id="212814484">
      <w:bodyDiv w:val="1"/>
      <w:marLeft w:val="0"/>
      <w:marRight w:val="0"/>
      <w:marTop w:val="0"/>
      <w:marBottom w:val="0"/>
      <w:divBdr>
        <w:top w:val="none" w:sz="0" w:space="0" w:color="auto"/>
        <w:left w:val="none" w:sz="0" w:space="0" w:color="auto"/>
        <w:bottom w:val="none" w:sz="0" w:space="0" w:color="auto"/>
        <w:right w:val="none" w:sz="0" w:space="0" w:color="auto"/>
      </w:divBdr>
    </w:div>
    <w:div w:id="224687636">
      <w:bodyDiv w:val="1"/>
      <w:marLeft w:val="0"/>
      <w:marRight w:val="0"/>
      <w:marTop w:val="0"/>
      <w:marBottom w:val="0"/>
      <w:divBdr>
        <w:top w:val="none" w:sz="0" w:space="0" w:color="auto"/>
        <w:left w:val="none" w:sz="0" w:space="0" w:color="auto"/>
        <w:bottom w:val="none" w:sz="0" w:space="0" w:color="auto"/>
        <w:right w:val="none" w:sz="0" w:space="0" w:color="auto"/>
      </w:divBdr>
    </w:div>
    <w:div w:id="309751323">
      <w:bodyDiv w:val="1"/>
      <w:marLeft w:val="0"/>
      <w:marRight w:val="0"/>
      <w:marTop w:val="0"/>
      <w:marBottom w:val="0"/>
      <w:divBdr>
        <w:top w:val="none" w:sz="0" w:space="0" w:color="auto"/>
        <w:left w:val="none" w:sz="0" w:space="0" w:color="auto"/>
        <w:bottom w:val="none" w:sz="0" w:space="0" w:color="auto"/>
        <w:right w:val="none" w:sz="0" w:space="0" w:color="auto"/>
      </w:divBdr>
    </w:div>
    <w:div w:id="311104650">
      <w:bodyDiv w:val="1"/>
      <w:marLeft w:val="0"/>
      <w:marRight w:val="0"/>
      <w:marTop w:val="0"/>
      <w:marBottom w:val="0"/>
      <w:divBdr>
        <w:top w:val="none" w:sz="0" w:space="0" w:color="auto"/>
        <w:left w:val="none" w:sz="0" w:space="0" w:color="auto"/>
        <w:bottom w:val="none" w:sz="0" w:space="0" w:color="auto"/>
        <w:right w:val="none" w:sz="0" w:space="0" w:color="auto"/>
      </w:divBdr>
    </w:div>
    <w:div w:id="311908474">
      <w:bodyDiv w:val="1"/>
      <w:marLeft w:val="0"/>
      <w:marRight w:val="0"/>
      <w:marTop w:val="0"/>
      <w:marBottom w:val="0"/>
      <w:divBdr>
        <w:top w:val="none" w:sz="0" w:space="0" w:color="auto"/>
        <w:left w:val="none" w:sz="0" w:space="0" w:color="auto"/>
        <w:bottom w:val="none" w:sz="0" w:space="0" w:color="auto"/>
        <w:right w:val="none" w:sz="0" w:space="0" w:color="auto"/>
      </w:divBdr>
    </w:div>
    <w:div w:id="338046301">
      <w:bodyDiv w:val="1"/>
      <w:marLeft w:val="0"/>
      <w:marRight w:val="0"/>
      <w:marTop w:val="0"/>
      <w:marBottom w:val="0"/>
      <w:divBdr>
        <w:top w:val="none" w:sz="0" w:space="0" w:color="auto"/>
        <w:left w:val="none" w:sz="0" w:space="0" w:color="auto"/>
        <w:bottom w:val="none" w:sz="0" w:space="0" w:color="auto"/>
        <w:right w:val="none" w:sz="0" w:space="0" w:color="auto"/>
      </w:divBdr>
    </w:div>
    <w:div w:id="365252707">
      <w:bodyDiv w:val="1"/>
      <w:marLeft w:val="0"/>
      <w:marRight w:val="0"/>
      <w:marTop w:val="0"/>
      <w:marBottom w:val="0"/>
      <w:divBdr>
        <w:top w:val="none" w:sz="0" w:space="0" w:color="auto"/>
        <w:left w:val="none" w:sz="0" w:space="0" w:color="auto"/>
        <w:bottom w:val="none" w:sz="0" w:space="0" w:color="auto"/>
        <w:right w:val="none" w:sz="0" w:space="0" w:color="auto"/>
      </w:divBdr>
    </w:div>
    <w:div w:id="384522819">
      <w:bodyDiv w:val="1"/>
      <w:marLeft w:val="0"/>
      <w:marRight w:val="0"/>
      <w:marTop w:val="0"/>
      <w:marBottom w:val="0"/>
      <w:divBdr>
        <w:top w:val="none" w:sz="0" w:space="0" w:color="auto"/>
        <w:left w:val="none" w:sz="0" w:space="0" w:color="auto"/>
        <w:bottom w:val="none" w:sz="0" w:space="0" w:color="auto"/>
        <w:right w:val="none" w:sz="0" w:space="0" w:color="auto"/>
      </w:divBdr>
    </w:div>
    <w:div w:id="440422323">
      <w:bodyDiv w:val="1"/>
      <w:marLeft w:val="0"/>
      <w:marRight w:val="0"/>
      <w:marTop w:val="0"/>
      <w:marBottom w:val="0"/>
      <w:divBdr>
        <w:top w:val="none" w:sz="0" w:space="0" w:color="auto"/>
        <w:left w:val="none" w:sz="0" w:space="0" w:color="auto"/>
        <w:bottom w:val="none" w:sz="0" w:space="0" w:color="auto"/>
        <w:right w:val="none" w:sz="0" w:space="0" w:color="auto"/>
      </w:divBdr>
    </w:div>
    <w:div w:id="447702052">
      <w:bodyDiv w:val="1"/>
      <w:marLeft w:val="0"/>
      <w:marRight w:val="0"/>
      <w:marTop w:val="0"/>
      <w:marBottom w:val="0"/>
      <w:divBdr>
        <w:top w:val="none" w:sz="0" w:space="0" w:color="auto"/>
        <w:left w:val="none" w:sz="0" w:space="0" w:color="auto"/>
        <w:bottom w:val="none" w:sz="0" w:space="0" w:color="auto"/>
        <w:right w:val="none" w:sz="0" w:space="0" w:color="auto"/>
      </w:divBdr>
    </w:div>
    <w:div w:id="449206379">
      <w:bodyDiv w:val="1"/>
      <w:marLeft w:val="0"/>
      <w:marRight w:val="0"/>
      <w:marTop w:val="0"/>
      <w:marBottom w:val="0"/>
      <w:divBdr>
        <w:top w:val="none" w:sz="0" w:space="0" w:color="auto"/>
        <w:left w:val="none" w:sz="0" w:space="0" w:color="auto"/>
        <w:bottom w:val="none" w:sz="0" w:space="0" w:color="auto"/>
        <w:right w:val="none" w:sz="0" w:space="0" w:color="auto"/>
      </w:divBdr>
    </w:div>
    <w:div w:id="474840848">
      <w:bodyDiv w:val="1"/>
      <w:marLeft w:val="0"/>
      <w:marRight w:val="0"/>
      <w:marTop w:val="0"/>
      <w:marBottom w:val="0"/>
      <w:divBdr>
        <w:top w:val="none" w:sz="0" w:space="0" w:color="auto"/>
        <w:left w:val="none" w:sz="0" w:space="0" w:color="auto"/>
        <w:bottom w:val="none" w:sz="0" w:space="0" w:color="auto"/>
        <w:right w:val="none" w:sz="0" w:space="0" w:color="auto"/>
      </w:divBdr>
    </w:div>
    <w:div w:id="497693132">
      <w:bodyDiv w:val="1"/>
      <w:marLeft w:val="0"/>
      <w:marRight w:val="0"/>
      <w:marTop w:val="0"/>
      <w:marBottom w:val="0"/>
      <w:divBdr>
        <w:top w:val="none" w:sz="0" w:space="0" w:color="auto"/>
        <w:left w:val="none" w:sz="0" w:space="0" w:color="auto"/>
        <w:bottom w:val="none" w:sz="0" w:space="0" w:color="auto"/>
        <w:right w:val="none" w:sz="0" w:space="0" w:color="auto"/>
      </w:divBdr>
    </w:div>
    <w:div w:id="514617416">
      <w:bodyDiv w:val="1"/>
      <w:marLeft w:val="0"/>
      <w:marRight w:val="0"/>
      <w:marTop w:val="0"/>
      <w:marBottom w:val="0"/>
      <w:divBdr>
        <w:top w:val="none" w:sz="0" w:space="0" w:color="auto"/>
        <w:left w:val="none" w:sz="0" w:space="0" w:color="auto"/>
        <w:bottom w:val="none" w:sz="0" w:space="0" w:color="auto"/>
        <w:right w:val="none" w:sz="0" w:space="0" w:color="auto"/>
      </w:divBdr>
    </w:div>
    <w:div w:id="596788776">
      <w:bodyDiv w:val="1"/>
      <w:marLeft w:val="0"/>
      <w:marRight w:val="0"/>
      <w:marTop w:val="0"/>
      <w:marBottom w:val="0"/>
      <w:divBdr>
        <w:top w:val="none" w:sz="0" w:space="0" w:color="auto"/>
        <w:left w:val="none" w:sz="0" w:space="0" w:color="auto"/>
        <w:bottom w:val="none" w:sz="0" w:space="0" w:color="auto"/>
        <w:right w:val="none" w:sz="0" w:space="0" w:color="auto"/>
      </w:divBdr>
    </w:div>
    <w:div w:id="627470836">
      <w:bodyDiv w:val="1"/>
      <w:marLeft w:val="0"/>
      <w:marRight w:val="0"/>
      <w:marTop w:val="0"/>
      <w:marBottom w:val="0"/>
      <w:divBdr>
        <w:top w:val="none" w:sz="0" w:space="0" w:color="auto"/>
        <w:left w:val="none" w:sz="0" w:space="0" w:color="auto"/>
        <w:bottom w:val="none" w:sz="0" w:space="0" w:color="auto"/>
        <w:right w:val="none" w:sz="0" w:space="0" w:color="auto"/>
      </w:divBdr>
    </w:div>
    <w:div w:id="685518710">
      <w:bodyDiv w:val="1"/>
      <w:marLeft w:val="120"/>
      <w:marRight w:val="120"/>
      <w:marTop w:val="0"/>
      <w:marBottom w:val="0"/>
      <w:divBdr>
        <w:top w:val="none" w:sz="0" w:space="0" w:color="auto"/>
        <w:left w:val="none" w:sz="0" w:space="0" w:color="auto"/>
        <w:bottom w:val="none" w:sz="0" w:space="0" w:color="auto"/>
        <w:right w:val="none" w:sz="0" w:space="0" w:color="auto"/>
      </w:divBdr>
    </w:div>
    <w:div w:id="732774600">
      <w:bodyDiv w:val="1"/>
      <w:marLeft w:val="0"/>
      <w:marRight w:val="0"/>
      <w:marTop w:val="0"/>
      <w:marBottom w:val="0"/>
      <w:divBdr>
        <w:top w:val="none" w:sz="0" w:space="0" w:color="auto"/>
        <w:left w:val="none" w:sz="0" w:space="0" w:color="auto"/>
        <w:bottom w:val="none" w:sz="0" w:space="0" w:color="auto"/>
        <w:right w:val="none" w:sz="0" w:space="0" w:color="auto"/>
      </w:divBdr>
    </w:div>
    <w:div w:id="884828039">
      <w:bodyDiv w:val="1"/>
      <w:marLeft w:val="0"/>
      <w:marRight w:val="0"/>
      <w:marTop w:val="0"/>
      <w:marBottom w:val="0"/>
      <w:divBdr>
        <w:top w:val="none" w:sz="0" w:space="0" w:color="auto"/>
        <w:left w:val="none" w:sz="0" w:space="0" w:color="auto"/>
        <w:bottom w:val="none" w:sz="0" w:space="0" w:color="auto"/>
        <w:right w:val="none" w:sz="0" w:space="0" w:color="auto"/>
      </w:divBdr>
    </w:div>
    <w:div w:id="887256490">
      <w:bodyDiv w:val="1"/>
      <w:marLeft w:val="0"/>
      <w:marRight w:val="0"/>
      <w:marTop w:val="0"/>
      <w:marBottom w:val="0"/>
      <w:divBdr>
        <w:top w:val="none" w:sz="0" w:space="0" w:color="auto"/>
        <w:left w:val="none" w:sz="0" w:space="0" w:color="auto"/>
        <w:bottom w:val="none" w:sz="0" w:space="0" w:color="auto"/>
        <w:right w:val="none" w:sz="0" w:space="0" w:color="auto"/>
      </w:divBdr>
    </w:div>
    <w:div w:id="912860324">
      <w:bodyDiv w:val="1"/>
      <w:marLeft w:val="0"/>
      <w:marRight w:val="0"/>
      <w:marTop w:val="0"/>
      <w:marBottom w:val="0"/>
      <w:divBdr>
        <w:top w:val="none" w:sz="0" w:space="0" w:color="auto"/>
        <w:left w:val="none" w:sz="0" w:space="0" w:color="auto"/>
        <w:bottom w:val="none" w:sz="0" w:space="0" w:color="auto"/>
        <w:right w:val="none" w:sz="0" w:space="0" w:color="auto"/>
      </w:divBdr>
    </w:div>
    <w:div w:id="927420683">
      <w:bodyDiv w:val="1"/>
      <w:marLeft w:val="0"/>
      <w:marRight w:val="0"/>
      <w:marTop w:val="0"/>
      <w:marBottom w:val="0"/>
      <w:divBdr>
        <w:top w:val="none" w:sz="0" w:space="0" w:color="auto"/>
        <w:left w:val="none" w:sz="0" w:space="0" w:color="auto"/>
        <w:bottom w:val="none" w:sz="0" w:space="0" w:color="auto"/>
        <w:right w:val="none" w:sz="0" w:space="0" w:color="auto"/>
      </w:divBdr>
    </w:div>
    <w:div w:id="950665253">
      <w:bodyDiv w:val="1"/>
      <w:marLeft w:val="0"/>
      <w:marRight w:val="0"/>
      <w:marTop w:val="0"/>
      <w:marBottom w:val="0"/>
      <w:divBdr>
        <w:top w:val="none" w:sz="0" w:space="0" w:color="auto"/>
        <w:left w:val="none" w:sz="0" w:space="0" w:color="auto"/>
        <w:bottom w:val="none" w:sz="0" w:space="0" w:color="auto"/>
        <w:right w:val="none" w:sz="0" w:space="0" w:color="auto"/>
      </w:divBdr>
    </w:div>
    <w:div w:id="960188899">
      <w:bodyDiv w:val="1"/>
      <w:marLeft w:val="0"/>
      <w:marRight w:val="0"/>
      <w:marTop w:val="0"/>
      <w:marBottom w:val="0"/>
      <w:divBdr>
        <w:top w:val="none" w:sz="0" w:space="0" w:color="auto"/>
        <w:left w:val="none" w:sz="0" w:space="0" w:color="auto"/>
        <w:bottom w:val="none" w:sz="0" w:space="0" w:color="auto"/>
        <w:right w:val="none" w:sz="0" w:space="0" w:color="auto"/>
      </w:divBdr>
    </w:div>
    <w:div w:id="993145903">
      <w:bodyDiv w:val="1"/>
      <w:marLeft w:val="0"/>
      <w:marRight w:val="0"/>
      <w:marTop w:val="0"/>
      <w:marBottom w:val="0"/>
      <w:divBdr>
        <w:top w:val="none" w:sz="0" w:space="0" w:color="auto"/>
        <w:left w:val="none" w:sz="0" w:space="0" w:color="auto"/>
        <w:bottom w:val="none" w:sz="0" w:space="0" w:color="auto"/>
        <w:right w:val="none" w:sz="0" w:space="0" w:color="auto"/>
      </w:divBdr>
    </w:div>
    <w:div w:id="1017730531">
      <w:bodyDiv w:val="1"/>
      <w:marLeft w:val="0"/>
      <w:marRight w:val="0"/>
      <w:marTop w:val="0"/>
      <w:marBottom w:val="0"/>
      <w:divBdr>
        <w:top w:val="none" w:sz="0" w:space="0" w:color="auto"/>
        <w:left w:val="none" w:sz="0" w:space="0" w:color="auto"/>
        <w:bottom w:val="none" w:sz="0" w:space="0" w:color="auto"/>
        <w:right w:val="none" w:sz="0" w:space="0" w:color="auto"/>
      </w:divBdr>
    </w:div>
    <w:div w:id="1075781348">
      <w:bodyDiv w:val="1"/>
      <w:marLeft w:val="0"/>
      <w:marRight w:val="0"/>
      <w:marTop w:val="0"/>
      <w:marBottom w:val="0"/>
      <w:divBdr>
        <w:top w:val="none" w:sz="0" w:space="0" w:color="auto"/>
        <w:left w:val="none" w:sz="0" w:space="0" w:color="auto"/>
        <w:bottom w:val="none" w:sz="0" w:space="0" w:color="auto"/>
        <w:right w:val="none" w:sz="0" w:space="0" w:color="auto"/>
      </w:divBdr>
    </w:div>
    <w:div w:id="1077556900">
      <w:bodyDiv w:val="1"/>
      <w:marLeft w:val="0"/>
      <w:marRight w:val="0"/>
      <w:marTop w:val="0"/>
      <w:marBottom w:val="0"/>
      <w:divBdr>
        <w:top w:val="none" w:sz="0" w:space="0" w:color="auto"/>
        <w:left w:val="none" w:sz="0" w:space="0" w:color="auto"/>
        <w:bottom w:val="none" w:sz="0" w:space="0" w:color="auto"/>
        <w:right w:val="none" w:sz="0" w:space="0" w:color="auto"/>
      </w:divBdr>
    </w:div>
    <w:div w:id="1081946894">
      <w:bodyDiv w:val="1"/>
      <w:marLeft w:val="0"/>
      <w:marRight w:val="0"/>
      <w:marTop w:val="0"/>
      <w:marBottom w:val="0"/>
      <w:divBdr>
        <w:top w:val="none" w:sz="0" w:space="0" w:color="auto"/>
        <w:left w:val="none" w:sz="0" w:space="0" w:color="auto"/>
        <w:bottom w:val="none" w:sz="0" w:space="0" w:color="auto"/>
        <w:right w:val="none" w:sz="0" w:space="0" w:color="auto"/>
      </w:divBdr>
    </w:div>
    <w:div w:id="1083987739">
      <w:bodyDiv w:val="1"/>
      <w:marLeft w:val="0"/>
      <w:marRight w:val="0"/>
      <w:marTop w:val="0"/>
      <w:marBottom w:val="0"/>
      <w:divBdr>
        <w:top w:val="none" w:sz="0" w:space="0" w:color="auto"/>
        <w:left w:val="none" w:sz="0" w:space="0" w:color="auto"/>
        <w:bottom w:val="none" w:sz="0" w:space="0" w:color="auto"/>
        <w:right w:val="none" w:sz="0" w:space="0" w:color="auto"/>
      </w:divBdr>
    </w:div>
    <w:div w:id="1148134421">
      <w:bodyDiv w:val="1"/>
      <w:marLeft w:val="0"/>
      <w:marRight w:val="0"/>
      <w:marTop w:val="0"/>
      <w:marBottom w:val="0"/>
      <w:divBdr>
        <w:top w:val="none" w:sz="0" w:space="0" w:color="auto"/>
        <w:left w:val="none" w:sz="0" w:space="0" w:color="auto"/>
        <w:bottom w:val="none" w:sz="0" w:space="0" w:color="auto"/>
        <w:right w:val="none" w:sz="0" w:space="0" w:color="auto"/>
      </w:divBdr>
    </w:div>
    <w:div w:id="1181628828">
      <w:bodyDiv w:val="1"/>
      <w:marLeft w:val="0"/>
      <w:marRight w:val="0"/>
      <w:marTop w:val="0"/>
      <w:marBottom w:val="0"/>
      <w:divBdr>
        <w:top w:val="none" w:sz="0" w:space="0" w:color="auto"/>
        <w:left w:val="none" w:sz="0" w:space="0" w:color="auto"/>
        <w:bottom w:val="none" w:sz="0" w:space="0" w:color="auto"/>
        <w:right w:val="none" w:sz="0" w:space="0" w:color="auto"/>
      </w:divBdr>
    </w:div>
    <w:div w:id="1193301216">
      <w:bodyDiv w:val="1"/>
      <w:marLeft w:val="0"/>
      <w:marRight w:val="0"/>
      <w:marTop w:val="0"/>
      <w:marBottom w:val="0"/>
      <w:divBdr>
        <w:top w:val="none" w:sz="0" w:space="0" w:color="auto"/>
        <w:left w:val="none" w:sz="0" w:space="0" w:color="auto"/>
        <w:bottom w:val="none" w:sz="0" w:space="0" w:color="auto"/>
        <w:right w:val="none" w:sz="0" w:space="0" w:color="auto"/>
      </w:divBdr>
    </w:div>
    <w:div w:id="1211116417">
      <w:bodyDiv w:val="1"/>
      <w:marLeft w:val="0"/>
      <w:marRight w:val="0"/>
      <w:marTop w:val="0"/>
      <w:marBottom w:val="0"/>
      <w:divBdr>
        <w:top w:val="none" w:sz="0" w:space="0" w:color="auto"/>
        <w:left w:val="none" w:sz="0" w:space="0" w:color="auto"/>
        <w:bottom w:val="none" w:sz="0" w:space="0" w:color="auto"/>
        <w:right w:val="none" w:sz="0" w:space="0" w:color="auto"/>
      </w:divBdr>
    </w:div>
    <w:div w:id="1255898477">
      <w:bodyDiv w:val="1"/>
      <w:marLeft w:val="0"/>
      <w:marRight w:val="0"/>
      <w:marTop w:val="0"/>
      <w:marBottom w:val="0"/>
      <w:divBdr>
        <w:top w:val="none" w:sz="0" w:space="0" w:color="auto"/>
        <w:left w:val="none" w:sz="0" w:space="0" w:color="auto"/>
        <w:bottom w:val="none" w:sz="0" w:space="0" w:color="auto"/>
        <w:right w:val="none" w:sz="0" w:space="0" w:color="auto"/>
      </w:divBdr>
    </w:div>
    <w:div w:id="1400592619">
      <w:bodyDiv w:val="1"/>
      <w:marLeft w:val="120"/>
      <w:marRight w:val="120"/>
      <w:marTop w:val="0"/>
      <w:marBottom w:val="0"/>
      <w:divBdr>
        <w:top w:val="none" w:sz="0" w:space="0" w:color="auto"/>
        <w:left w:val="none" w:sz="0" w:space="0" w:color="auto"/>
        <w:bottom w:val="none" w:sz="0" w:space="0" w:color="auto"/>
        <w:right w:val="none" w:sz="0" w:space="0" w:color="auto"/>
      </w:divBdr>
    </w:div>
    <w:div w:id="1444228987">
      <w:bodyDiv w:val="1"/>
      <w:marLeft w:val="0"/>
      <w:marRight w:val="0"/>
      <w:marTop w:val="0"/>
      <w:marBottom w:val="0"/>
      <w:divBdr>
        <w:top w:val="none" w:sz="0" w:space="0" w:color="auto"/>
        <w:left w:val="none" w:sz="0" w:space="0" w:color="auto"/>
        <w:bottom w:val="none" w:sz="0" w:space="0" w:color="auto"/>
        <w:right w:val="none" w:sz="0" w:space="0" w:color="auto"/>
      </w:divBdr>
    </w:div>
    <w:div w:id="1501046332">
      <w:bodyDiv w:val="1"/>
      <w:marLeft w:val="0"/>
      <w:marRight w:val="0"/>
      <w:marTop w:val="0"/>
      <w:marBottom w:val="0"/>
      <w:divBdr>
        <w:top w:val="none" w:sz="0" w:space="0" w:color="auto"/>
        <w:left w:val="none" w:sz="0" w:space="0" w:color="auto"/>
        <w:bottom w:val="none" w:sz="0" w:space="0" w:color="auto"/>
        <w:right w:val="none" w:sz="0" w:space="0" w:color="auto"/>
      </w:divBdr>
    </w:div>
    <w:div w:id="1513910285">
      <w:bodyDiv w:val="1"/>
      <w:marLeft w:val="0"/>
      <w:marRight w:val="0"/>
      <w:marTop w:val="0"/>
      <w:marBottom w:val="0"/>
      <w:divBdr>
        <w:top w:val="none" w:sz="0" w:space="0" w:color="auto"/>
        <w:left w:val="none" w:sz="0" w:space="0" w:color="auto"/>
        <w:bottom w:val="none" w:sz="0" w:space="0" w:color="auto"/>
        <w:right w:val="none" w:sz="0" w:space="0" w:color="auto"/>
      </w:divBdr>
    </w:div>
    <w:div w:id="1531607795">
      <w:bodyDiv w:val="1"/>
      <w:marLeft w:val="0"/>
      <w:marRight w:val="0"/>
      <w:marTop w:val="0"/>
      <w:marBottom w:val="0"/>
      <w:divBdr>
        <w:top w:val="none" w:sz="0" w:space="0" w:color="auto"/>
        <w:left w:val="none" w:sz="0" w:space="0" w:color="auto"/>
        <w:bottom w:val="none" w:sz="0" w:space="0" w:color="auto"/>
        <w:right w:val="none" w:sz="0" w:space="0" w:color="auto"/>
      </w:divBdr>
    </w:div>
    <w:div w:id="1548031366">
      <w:bodyDiv w:val="1"/>
      <w:marLeft w:val="0"/>
      <w:marRight w:val="0"/>
      <w:marTop w:val="0"/>
      <w:marBottom w:val="0"/>
      <w:divBdr>
        <w:top w:val="none" w:sz="0" w:space="0" w:color="auto"/>
        <w:left w:val="none" w:sz="0" w:space="0" w:color="auto"/>
        <w:bottom w:val="none" w:sz="0" w:space="0" w:color="auto"/>
        <w:right w:val="none" w:sz="0" w:space="0" w:color="auto"/>
      </w:divBdr>
    </w:div>
    <w:div w:id="157797821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62674811">
      <w:bodyDiv w:val="1"/>
      <w:marLeft w:val="120"/>
      <w:marRight w:val="120"/>
      <w:marTop w:val="0"/>
      <w:marBottom w:val="0"/>
      <w:divBdr>
        <w:top w:val="none" w:sz="0" w:space="0" w:color="auto"/>
        <w:left w:val="none" w:sz="0" w:space="0" w:color="auto"/>
        <w:bottom w:val="none" w:sz="0" w:space="0" w:color="auto"/>
        <w:right w:val="none" w:sz="0" w:space="0" w:color="auto"/>
      </w:divBdr>
    </w:div>
    <w:div w:id="1943371181">
      <w:bodyDiv w:val="1"/>
      <w:marLeft w:val="0"/>
      <w:marRight w:val="0"/>
      <w:marTop w:val="0"/>
      <w:marBottom w:val="0"/>
      <w:divBdr>
        <w:top w:val="none" w:sz="0" w:space="0" w:color="auto"/>
        <w:left w:val="none" w:sz="0" w:space="0" w:color="auto"/>
        <w:bottom w:val="none" w:sz="0" w:space="0" w:color="auto"/>
        <w:right w:val="none" w:sz="0" w:space="0" w:color="auto"/>
      </w:divBdr>
    </w:div>
    <w:div w:id="2109693955">
      <w:bodyDiv w:val="1"/>
      <w:marLeft w:val="0"/>
      <w:marRight w:val="0"/>
      <w:marTop w:val="0"/>
      <w:marBottom w:val="0"/>
      <w:divBdr>
        <w:top w:val="none" w:sz="0" w:space="0" w:color="auto"/>
        <w:left w:val="none" w:sz="0" w:space="0" w:color="auto"/>
        <w:bottom w:val="none" w:sz="0" w:space="0" w:color="auto"/>
        <w:right w:val="none" w:sz="0" w:space="0" w:color="auto"/>
      </w:divBdr>
    </w:div>
    <w:div w:id="211258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yperlink" Target="http://www.sascommunity.org/wiki/Sasopedia/Topic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sas.com/store/prodBK_61861_en.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bhashini\Downloads\springer%20book\Rita\7SD%20-%20w%20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3.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4.xml><?xml version="1.0" encoding="utf-8"?>
<ds:datastoreItem xmlns:ds="http://schemas.openxmlformats.org/officeDocument/2006/customXml" ds:itemID="{786E13BC-32F1-4A2F-826D-DF69E9A96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3</TotalTime>
  <Pages>16</Pages>
  <Words>1257</Words>
  <Characters>7166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8407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Subhashini</dc:creator>
  <cp:lastModifiedBy>Subhashini  Tripathi</cp:lastModifiedBy>
  <cp:revision>3</cp:revision>
  <cp:lastPrinted>2012-10-11T11:59:00Z</cp:lastPrinted>
  <dcterms:created xsi:type="dcterms:W3CDTF">2016-10-13T02:14:00Z</dcterms:created>
  <dcterms:modified xsi:type="dcterms:W3CDTF">2016-10-13T02:16:00Z</dcterms:modified>
</cp:coreProperties>
</file>